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43" w:rsidRPr="00834340" w:rsidRDefault="00D12843" w:rsidP="00D12843">
      <w:pPr>
        <w:pBdr>
          <w:top w:val="double" w:sz="6" w:space="1" w:color="auto"/>
        </w:pBdr>
        <w:ind w:firstLine="0"/>
      </w:pPr>
      <w:bookmarkStart w:id="0" w:name="_Toc290542883"/>
      <w:r w:rsidRPr="00834340">
        <w:t>Elektrotehnički fakultet u Beogradu</w:t>
      </w:r>
    </w:p>
    <w:p w:rsidR="00D12843" w:rsidRPr="00834340" w:rsidRDefault="00D12843" w:rsidP="00D12843">
      <w:pPr>
        <w:ind w:firstLine="0"/>
      </w:pPr>
      <w:r w:rsidRPr="00834340">
        <w:t>Katedra za računarsku tehniku i informatiku</w:t>
      </w:r>
    </w:p>
    <w:p w:rsidR="00D12843" w:rsidRPr="00834340" w:rsidRDefault="00D12843" w:rsidP="00D12843">
      <w:pPr>
        <w:ind w:firstLine="0"/>
        <w:rPr>
          <w:sz w:val="28"/>
        </w:rPr>
      </w:pPr>
      <w:r w:rsidRPr="00834340">
        <w:rPr>
          <w:i/>
          <w:sz w:val="28"/>
        </w:rPr>
        <w:t>Predmet:</w:t>
      </w:r>
      <w:r w:rsidRPr="00834340">
        <w:rPr>
          <w:i/>
          <w:sz w:val="28"/>
        </w:rPr>
        <w:tab/>
      </w:r>
      <w:r w:rsidR="00DA3BB2" w:rsidRPr="00834340">
        <w:rPr>
          <w:sz w:val="28"/>
        </w:rPr>
        <w:t>P</w:t>
      </w:r>
      <w:r w:rsidR="003505DB" w:rsidRPr="00834340">
        <w:rPr>
          <w:sz w:val="28"/>
        </w:rPr>
        <w:t>raktikum iz o</w:t>
      </w:r>
      <w:r w:rsidRPr="00834340">
        <w:rPr>
          <w:sz w:val="28"/>
        </w:rPr>
        <w:t>perativni</w:t>
      </w:r>
      <w:r w:rsidR="003505DB" w:rsidRPr="00834340">
        <w:rPr>
          <w:sz w:val="28"/>
        </w:rPr>
        <w:t xml:space="preserve">h sistema </w:t>
      </w:r>
      <w:r w:rsidRPr="00834340">
        <w:rPr>
          <w:sz w:val="28"/>
        </w:rPr>
        <w:t>(</w:t>
      </w:r>
      <w:r w:rsidR="003505DB" w:rsidRPr="00834340">
        <w:rPr>
          <w:sz w:val="28"/>
        </w:rPr>
        <w:t>13E112POS</w:t>
      </w:r>
      <w:r w:rsidRPr="00834340">
        <w:rPr>
          <w:sz w:val="28"/>
        </w:rPr>
        <w:t xml:space="preserve">, </w:t>
      </w:r>
      <w:r w:rsidR="003505DB" w:rsidRPr="00834340">
        <w:rPr>
          <w:sz w:val="28"/>
        </w:rPr>
        <w:t>13S112POS</w:t>
      </w:r>
      <w:r w:rsidRPr="00834340">
        <w:rPr>
          <w:sz w:val="28"/>
        </w:rPr>
        <w:t>)</w:t>
      </w:r>
    </w:p>
    <w:p w:rsidR="00AC4C47" w:rsidRPr="00834340" w:rsidRDefault="00AC4C47" w:rsidP="00AC4C47">
      <w:pPr>
        <w:ind w:firstLine="0"/>
        <w:rPr>
          <w:sz w:val="28"/>
          <w:szCs w:val="28"/>
        </w:rPr>
      </w:pPr>
      <w:r w:rsidRPr="00834340">
        <w:rPr>
          <w:i/>
          <w:sz w:val="28"/>
          <w:szCs w:val="28"/>
        </w:rPr>
        <w:t>Nastavnik:</w:t>
      </w:r>
      <w:r w:rsidRPr="00834340">
        <w:rPr>
          <w:i/>
          <w:sz w:val="28"/>
          <w:szCs w:val="28"/>
        </w:rPr>
        <w:tab/>
      </w:r>
      <w:r w:rsidRPr="00834340">
        <w:rPr>
          <w:sz w:val="28"/>
          <w:szCs w:val="28"/>
        </w:rPr>
        <w:t>Prof. dr Dragan Milićev</w:t>
      </w:r>
    </w:p>
    <w:p w:rsidR="00D12843" w:rsidRPr="00834340" w:rsidRDefault="00D12843" w:rsidP="00D12843">
      <w:pPr>
        <w:ind w:firstLine="0"/>
        <w:rPr>
          <w:sz w:val="28"/>
          <w:szCs w:val="28"/>
        </w:rPr>
      </w:pPr>
      <w:r w:rsidRPr="00834340">
        <w:rPr>
          <w:i/>
          <w:sz w:val="28"/>
          <w:szCs w:val="28"/>
        </w:rPr>
        <w:t>Asistent</w:t>
      </w:r>
      <w:r w:rsidR="00DA3BB2" w:rsidRPr="00834340">
        <w:rPr>
          <w:i/>
          <w:sz w:val="28"/>
          <w:szCs w:val="28"/>
        </w:rPr>
        <w:t>i</w:t>
      </w:r>
      <w:r w:rsidRPr="00834340">
        <w:rPr>
          <w:i/>
          <w:sz w:val="28"/>
          <w:szCs w:val="28"/>
        </w:rPr>
        <w:t>:</w:t>
      </w:r>
      <w:r w:rsidRPr="00834340">
        <w:rPr>
          <w:i/>
          <w:sz w:val="28"/>
          <w:szCs w:val="28"/>
        </w:rPr>
        <w:tab/>
      </w:r>
      <w:r w:rsidR="00DA3BB2" w:rsidRPr="00834340">
        <w:rPr>
          <w:sz w:val="28"/>
          <w:szCs w:val="28"/>
        </w:rPr>
        <w:t>Živojin Šuštran</w:t>
      </w:r>
      <w:r w:rsidR="00564B49">
        <w:rPr>
          <w:sz w:val="28"/>
          <w:szCs w:val="28"/>
        </w:rPr>
        <w:t xml:space="preserve"> i Milana Prodanov</w:t>
      </w:r>
    </w:p>
    <w:p w:rsidR="00D12843" w:rsidRPr="00834340" w:rsidRDefault="00665EAA" w:rsidP="00D12843">
      <w:pPr>
        <w:spacing w:before="3480"/>
        <w:ind w:firstLine="0"/>
        <w:jc w:val="center"/>
        <w:rPr>
          <w:b/>
          <w:bCs/>
          <w:sz w:val="72"/>
        </w:rPr>
      </w:pPr>
      <w:bookmarkStart w:id="1" w:name="_Toc228866540"/>
      <w:r>
        <w:rPr>
          <w:b/>
          <w:bCs/>
          <w:sz w:val="72"/>
        </w:rPr>
        <w:t>Predrok</w:t>
      </w:r>
    </w:p>
    <w:bookmarkEnd w:id="1"/>
    <w:p w:rsidR="00DA3BB2" w:rsidRPr="00834340" w:rsidRDefault="00D12843" w:rsidP="00DA3BB2">
      <w:pPr>
        <w:spacing w:before="4320"/>
        <w:ind w:firstLine="0"/>
      </w:pPr>
      <w:r w:rsidRPr="00834340">
        <w:rPr>
          <w:b/>
          <w:bCs/>
        </w:rPr>
        <w:t>Važne napomene:</w:t>
      </w:r>
      <w:r w:rsidRPr="00834340">
        <w:t xml:space="preserve"> Pre </w:t>
      </w:r>
      <w:r w:rsidR="00DA3BB2" w:rsidRPr="00834340">
        <w:t xml:space="preserve">početka izrade zadatka </w:t>
      </w:r>
      <w:r w:rsidRPr="00834340">
        <w:t xml:space="preserve">pročitati i upoznati se sa </w:t>
      </w:r>
      <w:r w:rsidR="00DA3BB2" w:rsidRPr="00834340">
        <w:t>samim</w:t>
      </w:r>
      <w:r w:rsidRPr="00834340">
        <w:t xml:space="preserve"> tekstom</w:t>
      </w:r>
      <w:r w:rsidR="00DA3BB2" w:rsidRPr="00834340">
        <w:t xml:space="preserve"> zadatka</w:t>
      </w:r>
      <w:r w:rsidR="00E655B8">
        <w:t xml:space="preserve"> </w:t>
      </w:r>
      <w:r w:rsidRPr="00834340">
        <w:rPr>
          <w:b/>
          <w:bCs/>
        </w:rPr>
        <w:t>u celini i pažljivo</w:t>
      </w:r>
      <w:r w:rsidRPr="00834340">
        <w:t xml:space="preserve">. Ukoliko u </w:t>
      </w:r>
      <w:r w:rsidR="00DA3BB2" w:rsidRPr="00834340">
        <w:t>zadatku</w:t>
      </w:r>
      <w:r w:rsidRPr="00834340">
        <w:t xml:space="preserve"> nešto nije dovoljno precizno navedeno ili student naiđe na neki problem, </w:t>
      </w:r>
      <w:r w:rsidR="00DA3BB2" w:rsidRPr="00834340">
        <w:t>uvesti razumnu pretpostavku i dalje rešenje bazirati na toj pretpostavci, jer</w:t>
      </w:r>
      <w:r w:rsidRPr="00834340">
        <w:t xml:space="preserve"> se očekuje kreativnost i profesionalni pristup u rešavanju praktičnih problema!</w:t>
      </w:r>
      <w:bookmarkEnd w:id="0"/>
    </w:p>
    <w:p w:rsidR="00DA3BB2" w:rsidRPr="00834340" w:rsidRDefault="00DA3BB2">
      <w:pPr>
        <w:ind w:firstLine="0"/>
        <w:jc w:val="left"/>
      </w:pPr>
      <w:r w:rsidRPr="00834340">
        <w:br w:type="page"/>
      </w:r>
    </w:p>
    <w:p w:rsidR="00015FD0" w:rsidRPr="00834340" w:rsidRDefault="00015FD0" w:rsidP="00015FD0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lastRenderedPageBreak/>
        <w:t xml:space="preserve">Test nosi maksimalno </w:t>
      </w:r>
      <w:r w:rsidR="00665EAA">
        <w:rPr>
          <w:b/>
          <w:bCs/>
          <w:sz w:val="23"/>
          <w:szCs w:val="23"/>
          <w:lang w:eastAsia="sr-Latn-CS"/>
        </w:rPr>
        <w:t>30</w:t>
      </w:r>
      <w:r w:rsidRPr="00834340">
        <w:rPr>
          <w:b/>
          <w:bCs/>
          <w:sz w:val="23"/>
          <w:szCs w:val="23"/>
          <w:lang w:eastAsia="sr-Latn-CS"/>
        </w:rPr>
        <w:t xml:space="preserve"> poena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. U toku izrade testa pravila su ista kao ispitna pravila fakulteta.</w:t>
      </w:r>
    </w:p>
    <w:p w:rsidR="003E2CE7" w:rsidRPr="00834340" w:rsidRDefault="00015FD0" w:rsidP="003E2CE7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Uz svaki zadatak je navedeno koliko poena nosi. Izrada testa traje </w:t>
      </w:r>
      <w:r w:rsidR="00665EAA">
        <w:rPr>
          <w:b/>
          <w:bCs/>
          <w:sz w:val="23"/>
          <w:szCs w:val="23"/>
          <w:lang w:eastAsia="sr-Latn-CS"/>
        </w:rPr>
        <w:t>12</w:t>
      </w:r>
      <w:r w:rsidR="00564B49">
        <w:rPr>
          <w:b/>
          <w:bCs/>
          <w:sz w:val="23"/>
          <w:szCs w:val="23"/>
          <w:lang w:eastAsia="sr-Latn-CS"/>
        </w:rPr>
        <w:t>0</w:t>
      </w:r>
      <w:r w:rsidRPr="00834340">
        <w:rPr>
          <w:b/>
          <w:bCs/>
          <w:sz w:val="23"/>
          <w:szCs w:val="23"/>
          <w:lang w:eastAsia="sr-Latn-CS"/>
        </w:rPr>
        <w:t xml:space="preserve"> minuta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. </w:t>
      </w:r>
    </w:p>
    <w:p w:rsidR="000A655A" w:rsidRPr="000A655A" w:rsidRDefault="003E2CE7" w:rsidP="000A655A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sz w:val="23"/>
          <w:szCs w:val="23"/>
          <w:lang w:eastAsia="sr-Latn-CS"/>
        </w:rPr>
      </w:pP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Na p</w:t>
      </w:r>
      <w:r w:rsidR="00564B49">
        <w:rPr>
          <w:rFonts w:ascii="TimesNewRomanPSMT" w:hAnsi="TimesNewRomanPSMT" w:cs="TimesNewRomanPSMT"/>
          <w:sz w:val="23"/>
          <w:szCs w:val="23"/>
          <w:lang w:eastAsia="sr-Latn-CS"/>
        </w:rPr>
        <w:t>a</w:t>
      </w:r>
      <w:r w:rsidRPr="00834340">
        <w:rPr>
          <w:rFonts w:ascii="TimesNewRomanPSMT" w:hAnsi="TimesNewRomanPSMT" w:cs="TimesNewRomanPSMT"/>
          <w:sz w:val="23"/>
          <w:szCs w:val="23"/>
          <w:lang w:eastAsia="sr-Latn-CS"/>
        </w:rPr>
        <w:t>rticiji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Pr="00834340">
        <w:rPr>
          <w:rFonts w:ascii="TimesNewRomanPSMT" w:hAnsi="TimesNewRomanPSMT" w:cs="TimesNewRomanPSMT"/>
          <w:b/>
          <w:sz w:val="23"/>
          <w:szCs w:val="23"/>
          <w:lang w:eastAsia="sr-Latn-CS"/>
        </w:rPr>
        <w:t>Mater</w:t>
      </w:r>
      <w:r w:rsidR="00DD20DF">
        <w:rPr>
          <w:rFonts w:ascii="TimesNewRomanPSMT" w:hAnsi="TimesNewRomanPSMT" w:cs="TimesNewRomanPSMT"/>
          <w:b/>
          <w:sz w:val="23"/>
          <w:szCs w:val="23"/>
          <w:lang w:eastAsia="sr-Latn-CS"/>
        </w:rPr>
        <w:t>i</w:t>
      </w:r>
      <w:r w:rsidRPr="00834340">
        <w:rPr>
          <w:rFonts w:ascii="TimesNewRomanPSMT" w:hAnsi="TimesNewRomanPSMT" w:cs="TimesNewRomanPSMT"/>
          <w:b/>
          <w:sz w:val="23"/>
          <w:szCs w:val="23"/>
          <w:lang w:eastAsia="sr-Latn-CS"/>
        </w:rPr>
        <w:t>jali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>(S:\) za svaki zadatak (Z1,Z2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 xml:space="preserve">) nalazi se početna postavka zadatka u direktorijumu </w:t>
      </w:r>
      <w:r w:rsidR="00106A2B" w:rsidRPr="00834340">
        <w:rPr>
          <w:rFonts w:ascii="Courier New" w:hAnsi="Courier New" w:cs="Courier New"/>
          <w:sz w:val="23"/>
          <w:szCs w:val="23"/>
          <w:lang w:eastAsia="sr-Latn-CS"/>
        </w:rPr>
        <w:t>POCETNO</w:t>
      </w:r>
      <w:r w:rsidR="00106A2B" w:rsidRPr="00834340">
        <w:rPr>
          <w:rFonts w:ascii="TimesNewRomanPSMT" w:hAnsi="TimesNewRomanPSMT" w:cs="TimesNewRomanPSMT"/>
          <w:sz w:val="23"/>
          <w:szCs w:val="23"/>
          <w:lang w:eastAsia="sr-Latn-CS"/>
        </w:rPr>
        <w:t>.</w:t>
      </w:r>
      <w:r w:rsidR="000C41B6">
        <w:rPr>
          <w:rFonts w:ascii="TimesNewRomanPSMT" w:hAnsi="TimesNewRomanPSMT" w:cs="TimesNewRomanPSMT"/>
          <w:sz w:val="23"/>
          <w:szCs w:val="23"/>
          <w:lang w:eastAsia="sr-Latn-CS"/>
        </w:rPr>
        <w:t xml:space="preserve"> </w:t>
      </w:r>
      <w:r w:rsidR="000A655A">
        <w:rPr>
          <w:rFonts w:ascii="TimesNewRomanPSMT" w:hAnsi="TimesNewRomanPSMT" w:cs="TimesNewRomanPSMT"/>
          <w:sz w:val="23"/>
          <w:szCs w:val="23"/>
          <w:lang w:eastAsia="sr-Latn-CS"/>
        </w:rPr>
        <w:t>Rezultate</w:t>
      </w:r>
      <w:r w:rsidR="00015FD0" w:rsidRPr="000A655A">
        <w:rPr>
          <w:bCs/>
          <w:sz w:val="23"/>
          <w:szCs w:val="23"/>
          <w:lang w:eastAsia="sr-Latn-CS"/>
        </w:rPr>
        <w:t xml:space="preserve"> rada prekopirati na L:\ disk. </w:t>
      </w:r>
    </w:p>
    <w:p w:rsidR="00564B49" w:rsidRPr="000A655A" w:rsidRDefault="000A655A" w:rsidP="000A655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240"/>
        <w:ind w:left="360"/>
        <w:rPr>
          <w:rFonts w:ascii="TimesNewRomanPSMT" w:hAnsi="TimesNewRomanPSMT" w:cs="TimesNewRomanPSMT"/>
          <w:b/>
          <w:sz w:val="23"/>
          <w:szCs w:val="23"/>
        </w:rPr>
      </w:pPr>
      <w:r w:rsidRPr="000A655A">
        <w:rPr>
          <w:rFonts w:ascii="TimesNewRomanPSMT" w:hAnsi="TimesNewRomanPSMT" w:cs="TimesNewRomanPSMT"/>
          <w:b/>
          <w:sz w:val="23"/>
          <w:szCs w:val="23"/>
        </w:rPr>
        <w:t>U svakom zadatku je opisan format predaje</w:t>
      </w:r>
      <w:r>
        <w:rPr>
          <w:rFonts w:ascii="TimesNewRomanPSMT" w:hAnsi="TimesNewRomanPSMT" w:cs="TimesNewRomanPSMT"/>
          <w:b/>
          <w:sz w:val="23"/>
          <w:szCs w:val="23"/>
        </w:rPr>
        <w:t xml:space="preserve"> i nepoštovanje istih povlači negativne poene</w:t>
      </w:r>
    </w:p>
    <w:p w:rsidR="00564B49" w:rsidRPr="00564B49" w:rsidRDefault="00015FD0" w:rsidP="000A655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240"/>
        <w:ind w:left="360"/>
        <w:rPr>
          <w:rFonts w:ascii="TimesNewRomanPSMT" w:hAnsi="TimesNewRomanPSMT" w:cs="TimesNewRomanPSMT"/>
          <w:b/>
          <w:sz w:val="23"/>
          <w:szCs w:val="23"/>
        </w:rPr>
      </w:pPr>
      <w:r w:rsidRPr="000A655A">
        <w:rPr>
          <w:rFonts w:ascii="TimesNewRomanPSMT" w:hAnsi="TimesNewRomanPSMT" w:cs="TimesNewRomanPSMT"/>
          <w:b/>
          <w:sz w:val="23"/>
          <w:szCs w:val="23"/>
        </w:rPr>
        <w:t>Nepostojanje</w:t>
      </w:r>
      <w:r w:rsidR="00564B49" w:rsidRPr="000A655A">
        <w:rPr>
          <w:rFonts w:ascii="TimesNewRomanPSMT" w:hAnsi="TimesNewRomanPSMT" w:cs="TimesNewRomanPSMT"/>
          <w:b/>
          <w:sz w:val="23"/>
          <w:szCs w:val="23"/>
        </w:rPr>
        <w:t xml:space="preserve"> </w:t>
      </w:r>
      <w:r w:rsidR="00DD20DF" w:rsidRPr="000A655A">
        <w:rPr>
          <w:rFonts w:ascii="TimesNewRomanPSMT" w:hAnsi="TimesNewRomanPSMT" w:cs="TimesNewRomanPSMT"/>
          <w:b/>
          <w:sz w:val="23"/>
          <w:szCs w:val="23"/>
        </w:rPr>
        <w:t>rezultata</w:t>
      </w:r>
      <w:r w:rsidRPr="000A655A">
        <w:rPr>
          <w:rFonts w:ascii="TimesNewRomanPSMT" w:hAnsi="TimesNewRomanPSMT" w:cs="TimesNewRomanPSMT"/>
          <w:b/>
          <w:sz w:val="23"/>
          <w:szCs w:val="23"/>
        </w:rPr>
        <w:t xml:space="preserve"> rada na L disku povlači oduzimanje </w:t>
      </w:r>
      <w:r w:rsidR="00564B49" w:rsidRPr="000A655A">
        <w:rPr>
          <w:rFonts w:ascii="TimesNewRomanPSMT" w:hAnsi="TimesNewRomanPSMT" w:cs="TimesNewRomanPSMT"/>
          <w:b/>
          <w:sz w:val="23"/>
          <w:szCs w:val="23"/>
        </w:rPr>
        <w:t xml:space="preserve">svih </w:t>
      </w:r>
      <w:r w:rsidR="000A655A">
        <w:rPr>
          <w:rFonts w:ascii="TimesNewRomanPSMT" w:hAnsi="TimesNewRomanPSMT" w:cs="TimesNewRomanPSMT"/>
          <w:b/>
          <w:sz w:val="23"/>
          <w:szCs w:val="23"/>
        </w:rPr>
        <w:t>poena</w:t>
      </w:r>
    </w:p>
    <w:p w:rsidR="004C6E94" w:rsidRDefault="00030D9E" w:rsidP="00564B49">
      <w:pPr>
        <w:pStyle w:val="Heading3"/>
      </w:pPr>
      <w:r w:rsidRPr="00834340">
        <w:t>Zadaci</w:t>
      </w:r>
    </w:p>
    <w:p w:rsidR="0031407F" w:rsidRPr="00834340" w:rsidRDefault="0031407F" w:rsidP="002F3B42">
      <w:pPr>
        <w:ind w:firstLine="0"/>
      </w:pPr>
    </w:p>
    <w:p w:rsidR="00431BAE" w:rsidRDefault="00564B49" w:rsidP="00431BAE">
      <w:pPr>
        <w:ind w:firstLine="0"/>
        <w:rPr>
          <w:rFonts w:ascii="TimesNewRomanPSMT" w:hAnsi="TimesNewRomanPSMT" w:cs="TimesNewRomanPSMT"/>
          <w:sz w:val="23"/>
          <w:szCs w:val="23"/>
          <w:lang w:eastAsia="sr-Latn-CS"/>
        </w:rPr>
      </w:pPr>
      <w:r>
        <w:rPr>
          <w:rFonts w:ascii="TimesNewRomanPSMT" w:hAnsi="TimesNewRomanPSMT" w:cs="TimesNewRomanPSMT"/>
          <w:sz w:val="23"/>
          <w:szCs w:val="23"/>
          <w:lang w:eastAsia="sr-Latn-CS"/>
        </w:rPr>
        <w:t>1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. (</w:t>
      </w:r>
      <w:r w:rsidR="00665EAA">
        <w:rPr>
          <w:b/>
          <w:bCs/>
          <w:sz w:val="23"/>
          <w:szCs w:val="23"/>
          <w:lang w:eastAsia="sr-Latn-CS"/>
        </w:rPr>
        <w:t>15</w:t>
      </w:r>
      <w:r w:rsidR="004C6E94" w:rsidRPr="00834340">
        <w:rPr>
          <w:b/>
          <w:bCs/>
          <w:sz w:val="23"/>
          <w:szCs w:val="23"/>
          <w:lang w:eastAsia="sr-Latn-CS"/>
        </w:rPr>
        <w:t xml:space="preserve"> poena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)</w:t>
      </w:r>
    </w:p>
    <w:p w:rsidR="00464701" w:rsidRPr="00464701" w:rsidRDefault="00A55829" w:rsidP="00464701">
      <w:pPr>
        <w:pStyle w:val="ListParagraph"/>
        <w:numPr>
          <w:ilvl w:val="0"/>
          <w:numId w:val="42"/>
        </w:numPr>
        <w:spacing w:before="120" w:after="120"/>
        <w:contextualSpacing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(</w:t>
      </w:r>
      <w:r w:rsidR="00152A53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) </w:t>
      </w:r>
      <w:r w:rsidR="002B656E" w:rsidRPr="00F836B0">
        <w:rPr>
          <w:rFonts w:ascii="Times New Roman" w:hAnsi="Times New Roman"/>
        </w:rPr>
        <w:t xml:space="preserve">Dve </w:t>
      </w:r>
      <w:r w:rsidR="00665EAA" w:rsidRPr="00F836B0">
        <w:rPr>
          <w:rFonts w:ascii="Times New Roman" w:hAnsi="Times New Roman"/>
        </w:rPr>
        <w:t xml:space="preserve">niti, instance klase </w:t>
      </w:r>
      <w:r w:rsidR="002B656E" w:rsidRPr="00F836B0">
        <w:rPr>
          <w:rFonts w:ascii="Times New Roman" w:hAnsi="Times New Roman"/>
        </w:rPr>
        <w:t>NitX</w:t>
      </w:r>
      <w:r w:rsidR="00665EAA" w:rsidRPr="00F836B0">
        <w:rPr>
          <w:rFonts w:ascii="Times New Roman" w:hAnsi="Times New Roman"/>
        </w:rPr>
        <w:t xml:space="preserve">, konkurentno </w:t>
      </w:r>
      <w:r w:rsidR="000D5FD5">
        <w:rPr>
          <w:rFonts w:ascii="Times New Roman" w:hAnsi="Times New Roman"/>
        </w:rPr>
        <w:t>po</w:t>
      </w:r>
      <w:r w:rsidR="0082382C" w:rsidRPr="00F836B0">
        <w:rPr>
          <w:rFonts w:ascii="Times New Roman" w:hAnsi="Times New Roman"/>
        </w:rPr>
        <w:t>punjavanju</w:t>
      </w:r>
      <w:r w:rsidR="00665EAA" w:rsidRPr="00F836B0">
        <w:rPr>
          <w:rFonts w:ascii="Times New Roman" w:hAnsi="Times New Roman"/>
        </w:rPr>
        <w:t xml:space="preserve"> </w:t>
      </w:r>
      <w:r w:rsidR="0082382C" w:rsidRPr="00F836B0">
        <w:rPr>
          <w:rFonts w:ascii="Times New Roman" w:hAnsi="Times New Roman"/>
        </w:rPr>
        <w:t>po jednu polovinu kvadratne matrice dime</w:t>
      </w:r>
      <w:r w:rsidR="00E54C97" w:rsidRPr="00F836B0">
        <w:rPr>
          <w:rFonts w:ascii="Times New Roman" w:hAnsi="Times New Roman"/>
        </w:rPr>
        <w:t>n</w:t>
      </w:r>
      <w:r w:rsidR="0082382C" w:rsidRPr="00F836B0">
        <w:rPr>
          <w:rFonts w:ascii="Times New Roman" w:hAnsi="Times New Roman"/>
        </w:rPr>
        <w:t xml:space="preserve">zija 10x10. Prva nit popunjava nulama prvih 5 redova, dok druga nit popunjava jedinicama drugih 5 redova. </w:t>
      </w:r>
      <w:r w:rsidR="002B656E" w:rsidRPr="00F836B0">
        <w:rPr>
          <w:rFonts w:ascii="Times New Roman" w:hAnsi="Times New Roman"/>
        </w:rPr>
        <w:t xml:space="preserve">Nakon što </w:t>
      </w:r>
      <w:r w:rsidR="0082382C" w:rsidRPr="00F836B0">
        <w:rPr>
          <w:rFonts w:ascii="Times New Roman" w:hAnsi="Times New Roman"/>
        </w:rPr>
        <w:t xml:space="preserve">niti </w:t>
      </w:r>
      <w:r w:rsidR="002B656E" w:rsidRPr="00F836B0">
        <w:rPr>
          <w:rFonts w:ascii="Times New Roman" w:hAnsi="Times New Roman"/>
        </w:rPr>
        <w:t>završe, ispisuje</w:t>
      </w:r>
      <w:r w:rsidR="00EF7C0B">
        <w:rPr>
          <w:rFonts w:ascii="Times New Roman" w:hAnsi="Times New Roman"/>
        </w:rPr>
        <w:t xml:space="preserve"> se</w:t>
      </w:r>
      <w:r w:rsidR="002B656E" w:rsidRPr="00F836B0">
        <w:rPr>
          <w:rFonts w:ascii="Times New Roman" w:hAnsi="Times New Roman"/>
        </w:rPr>
        <w:t xml:space="preserve"> </w:t>
      </w:r>
      <w:r w:rsidR="0082382C" w:rsidRPr="00F836B0">
        <w:rPr>
          <w:rFonts w:ascii="Times New Roman" w:hAnsi="Times New Roman"/>
        </w:rPr>
        <w:t>sadržaj matrice</w:t>
      </w:r>
      <w:r w:rsidR="002B656E" w:rsidRPr="00F836B0">
        <w:rPr>
          <w:rFonts w:ascii="Times New Roman" w:hAnsi="Times New Roman"/>
        </w:rPr>
        <w:t xml:space="preserve">. </w:t>
      </w:r>
      <w:r w:rsidR="00464701">
        <w:rPr>
          <w:rFonts w:ascii="Times New Roman" w:hAnsi="Times New Roman"/>
        </w:rPr>
        <w:br/>
      </w:r>
      <w:r w:rsidR="00464701" w:rsidRPr="00464701">
        <w:rPr>
          <w:rFonts w:ascii="Times New Roman" w:hAnsi="Times New Roman"/>
          <w:u w:val="single"/>
        </w:rPr>
        <w:t>Dodati potreban kod u postojeće fajlove.</w:t>
      </w:r>
    </w:p>
    <w:p w:rsidR="00564B49" w:rsidRPr="00464701" w:rsidRDefault="00A55829" w:rsidP="00464701">
      <w:pPr>
        <w:pStyle w:val="ListParagraph"/>
        <w:numPr>
          <w:ilvl w:val="0"/>
          <w:numId w:val="42"/>
        </w:numPr>
        <w:spacing w:before="120" w:after="120"/>
        <w:contextualSpacing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(3) </w:t>
      </w:r>
      <w:r w:rsidR="00464701">
        <w:rPr>
          <w:rFonts w:ascii="Times New Roman" w:hAnsi="Times New Roman"/>
        </w:rPr>
        <w:t>Da li je</w:t>
      </w:r>
      <w:r w:rsidR="00951242">
        <w:rPr>
          <w:rFonts w:ascii="Times New Roman" w:hAnsi="Times New Roman"/>
        </w:rPr>
        <w:t xml:space="preserve"> bila</w:t>
      </w:r>
      <w:r w:rsidR="00464701">
        <w:rPr>
          <w:rFonts w:ascii="Times New Roman" w:hAnsi="Times New Roman"/>
        </w:rPr>
        <w:t xml:space="preserve"> potrebna s</w:t>
      </w:r>
      <w:r w:rsidR="00464701" w:rsidRPr="00464701">
        <w:rPr>
          <w:rFonts w:ascii="Times New Roman" w:hAnsi="Times New Roman"/>
        </w:rPr>
        <w:t xml:space="preserve">inhronizacija među nitima </w:t>
      </w:r>
      <w:r w:rsidR="00951242">
        <w:rPr>
          <w:rFonts w:ascii="Times New Roman" w:hAnsi="Times New Roman"/>
        </w:rPr>
        <w:t xml:space="preserve"> i zašto?</w:t>
      </w:r>
      <w:r w:rsidR="00464701">
        <w:rPr>
          <w:rFonts w:ascii="Times New Roman" w:hAnsi="Times New Roman"/>
        </w:rPr>
        <w:t xml:space="preserve"> </w:t>
      </w:r>
      <w:r w:rsidR="00464701">
        <w:rPr>
          <w:rFonts w:ascii="Times New Roman" w:hAnsi="Times New Roman"/>
        </w:rPr>
        <w:br/>
        <w:t xml:space="preserve">Upisati odgovor u </w:t>
      </w:r>
      <w:r w:rsidR="00951242">
        <w:rPr>
          <w:rFonts w:ascii="Times New Roman" w:hAnsi="Times New Roman"/>
        </w:rPr>
        <w:t>fajl</w:t>
      </w:r>
      <w:r w:rsidR="00464701">
        <w:rPr>
          <w:rFonts w:ascii="Times New Roman" w:hAnsi="Times New Roman"/>
        </w:rPr>
        <w:t xml:space="preserve"> </w:t>
      </w:r>
      <w:r w:rsidR="00464701" w:rsidRPr="00A55829">
        <w:rPr>
          <w:rFonts w:ascii="Times New Roman" w:hAnsi="Times New Roman"/>
          <w:b/>
        </w:rPr>
        <w:t>odgovor_b.txt</w:t>
      </w:r>
    </w:p>
    <w:p w:rsidR="00232BC9" w:rsidRDefault="000D5FD5" w:rsidP="00EF7C0B">
      <w:pPr>
        <w:pStyle w:val="ListParagraph"/>
        <w:numPr>
          <w:ilvl w:val="0"/>
          <w:numId w:val="42"/>
        </w:numPr>
        <w:spacing w:before="120" w:after="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Dodati kod u fajl </w:t>
      </w:r>
      <w:r w:rsidRPr="000D5FD5">
        <w:rPr>
          <w:rFonts w:ascii="Times New Roman" w:hAnsi="Times New Roman"/>
          <w:b/>
        </w:rPr>
        <w:t>make</w:t>
      </w:r>
      <w:r w:rsidR="00232BC9" w:rsidRPr="000D5FD5">
        <w:rPr>
          <w:rFonts w:ascii="Times New Roman" w:hAnsi="Times New Roman"/>
          <w:b/>
        </w:rPr>
        <w:t>fajl</w:t>
      </w:r>
      <w:r w:rsidR="00232BC9">
        <w:rPr>
          <w:rFonts w:ascii="Times New Roman" w:hAnsi="Times New Roman"/>
        </w:rPr>
        <w:t xml:space="preserve"> koji ima sledeća pravila:</w:t>
      </w:r>
    </w:p>
    <w:p w:rsidR="00232BC9" w:rsidRPr="00232BC9" w:rsidRDefault="00271239" w:rsidP="00EF7C0B">
      <w:pPr>
        <w:pStyle w:val="ListParagraph"/>
        <w:numPr>
          <w:ilvl w:val="2"/>
          <w:numId w:val="41"/>
        </w:numPr>
        <w:spacing w:after="120"/>
        <w:ind w:left="1353" w:hanging="187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52A53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) </w:t>
      </w:r>
      <w:r w:rsidR="00232BC9" w:rsidRPr="000D5FD5">
        <w:rPr>
          <w:rFonts w:ascii="Times New Roman" w:hAnsi="Times New Roman"/>
        </w:rPr>
        <w:t xml:space="preserve">Pravljenje </w:t>
      </w:r>
      <w:r w:rsidR="000D5FD5" w:rsidRPr="000D5FD5">
        <w:rPr>
          <w:rFonts w:ascii="Times New Roman" w:hAnsi="Times New Roman"/>
        </w:rPr>
        <w:t>i prikaz</w:t>
      </w:r>
      <w:r w:rsidR="000D5FD5">
        <w:rPr>
          <w:rFonts w:ascii="Times New Roman" w:hAnsi="Times New Roman"/>
        </w:rPr>
        <w:t xml:space="preserve"> sadržaja </w:t>
      </w:r>
      <w:r w:rsidR="00232BC9">
        <w:rPr>
          <w:rFonts w:ascii="Times New Roman" w:hAnsi="Times New Roman"/>
        </w:rPr>
        <w:t xml:space="preserve">statičke biblioteke </w:t>
      </w:r>
      <w:r w:rsidR="00232BC9" w:rsidRPr="00232BC9">
        <w:rPr>
          <w:rFonts w:ascii="Times New Roman" w:hAnsi="Times New Roman"/>
          <w:b/>
        </w:rPr>
        <w:t>libmyposix.a</w:t>
      </w:r>
      <w:r w:rsidR="00232BC9">
        <w:rPr>
          <w:rFonts w:ascii="Times New Roman" w:hAnsi="Times New Roman"/>
        </w:rPr>
        <w:t xml:space="preserve"> u folderu </w:t>
      </w:r>
      <w:r w:rsidR="00232BC9" w:rsidRPr="00232BC9">
        <w:rPr>
          <w:rFonts w:ascii="Times New Roman" w:hAnsi="Times New Roman"/>
          <w:b/>
        </w:rPr>
        <w:t>lib</w:t>
      </w:r>
      <w:r w:rsidR="00232BC9">
        <w:rPr>
          <w:rFonts w:ascii="Times New Roman" w:hAnsi="Times New Roman"/>
        </w:rPr>
        <w:t xml:space="preserve"> </w:t>
      </w:r>
      <w:r w:rsidR="000D5FD5">
        <w:rPr>
          <w:rFonts w:ascii="Times New Roman" w:hAnsi="Times New Roman"/>
        </w:rPr>
        <w:br/>
      </w:r>
      <w:r w:rsidR="00232BC9">
        <w:rPr>
          <w:rFonts w:ascii="Times New Roman" w:hAnsi="Times New Roman"/>
        </w:rPr>
        <w:t xml:space="preserve">koja sadrži </w:t>
      </w:r>
      <w:r w:rsidR="000D5FD5">
        <w:rPr>
          <w:rFonts w:ascii="Times New Roman" w:hAnsi="Times New Roman"/>
        </w:rPr>
        <w:t xml:space="preserve">prevedeni kod za </w:t>
      </w:r>
      <w:r w:rsidR="000D5FD5">
        <w:rPr>
          <w:rFonts w:ascii="Times New Roman" w:hAnsi="Times New Roman"/>
          <w:b/>
        </w:rPr>
        <w:t xml:space="preserve">Thread, Semaphore </w:t>
      </w:r>
      <w:r w:rsidR="00232BC9" w:rsidRPr="00232BC9">
        <w:rPr>
          <w:rFonts w:ascii="Times New Roman" w:hAnsi="Times New Roman"/>
          <w:b/>
        </w:rPr>
        <w:t>i Matrix</w:t>
      </w:r>
      <w:r w:rsidR="000D5FD5">
        <w:rPr>
          <w:rFonts w:ascii="Times New Roman" w:hAnsi="Times New Roman"/>
          <w:b/>
        </w:rPr>
        <w:t xml:space="preserve"> </w:t>
      </w:r>
      <w:r w:rsidR="000D5FD5">
        <w:rPr>
          <w:rFonts w:ascii="Times New Roman" w:hAnsi="Times New Roman"/>
          <w:b/>
        </w:rPr>
        <w:br/>
      </w:r>
      <w:r w:rsidR="000D5FD5" w:rsidRPr="000D5FD5">
        <w:rPr>
          <w:rFonts w:ascii="Times New Roman" w:hAnsi="Times New Roman"/>
        </w:rPr>
        <w:t>(</w:t>
      </w:r>
      <w:r w:rsidR="000D5FD5" w:rsidRPr="000D5FD5">
        <w:rPr>
          <w:rFonts w:ascii="Times New Roman" w:hAnsi="Times New Roman"/>
          <w:u w:val="single"/>
        </w:rPr>
        <w:t xml:space="preserve">objektne fajlove stavljati u </w:t>
      </w:r>
      <w:r w:rsidR="000D5FD5" w:rsidRPr="000D5FD5">
        <w:rPr>
          <w:rFonts w:ascii="Times New Roman" w:hAnsi="Times New Roman"/>
          <w:b/>
          <w:u w:val="single"/>
        </w:rPr>
        <w:t>sys/obj</w:t>
      </w:r>
      <w:r w:rsidR="000D5FD5" w:rsidRPr="000D5FD5">
        <w:rPr>
          <w:rFonts w:ascii="Times New Roman" w:hAnsi="Times New Roman"/>
        </w:rPr>
        <w:t>)</w:t>
      </w:r>
    </w:p>
    <w:p w:rsidR="000A655A" w:rsidRDefault="00271239" w:rsidP="00B114B2">
      <w:pPr>
        <w:pStyle w:val="ListParagraph"/>
        <w:numPr>
          <w:ilvl w:val="2"/>
          <w:numId w:val="41"/>
        </w:numPr>
        <w:spacing w:before="120" w:after="120"/>
        <w:ind w:left="1353" w:hanging="187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52A53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) </w:t>
      </w:r>
      <w:r w:rsidR="00232BC9">
        <w:rPr>
          <w:rFonts w:ascii="Times New Roman" w:hAnsi="Times New Roman"/>
        </w:rPr>
        <w:t>Prevodjenje programa sa prethodnom bibliotekom u jednoj liniji</w:t>
      </w:r>
      <w:r w:rsidR="00232BC9">
        <w:rPr>
          <w:rFonts w:ascii="Times New Roman" w:hAnsi="Times New Roman"/>
        </w:rPr>
        <w:br/>
        <w:t>(</w:t>
      </w:r>
      <w:r w:rsidR="00DD20DF" w:rsidRPr="000D5FD5">
        <w:rPr>
          <w:rFonts w:ascii="Times New Roman" w:hAnsi="Times New Roman"/>
          <w:u w:val="single"/>
        </w:rPr>
        <w:t>najjednostavniji</w:t>
      </w:r>
      <w:r w:rsidR="00232BC9" w:rsidRPr="000D5FD5">
        <w:rPr>
          <w:rFonts w:ascii="Times New Roman" w:hAnsi="Times New Roman"/>
          <w:u w:val="single"/>
        </w:rPr>
        <w:t xml:space="preserve"> način bez eksplicitnog pravljenja .o fajlova;  </w:t>
      </w:r>
      <w:r w:rsidR="000D5FD5" w:rsidRPr="000D5FD5">
        <w:rPr>
          <w:rFonts w:ascii="Times New Roman" w:hAnsi="Times New Roman"/>
          <w:u w:val="single"/>
        </w:rPr>
        <w:t xml:space="preserve">kao </w:t>
      </w:r>
      <w:r w:rsidR="00232BC9" w:rsidRPr="000D5FD5">
        <w:rPr>
          <w:rFonts w:ascii="Times New Roman" w:hAnsi="Times New Roman"/>
          <w:u w:val="single"/>
        </w:rPr>
        <w:t xml:space="preserve">prvi </w:t>
      </w:r>
      <w:r w:rsidR="000D5FD5" w:rsidRPr="000D5FD5">
        <w:rPr>
          <w:rFonts w:ascii="Times New Roman" w:hAnsi="Times New Roman"/>
          <w:u w:val="single"/>
        </w:rPr>
        <w:t>primer</w:t>
      </w:r>
      <w:r w:rsidR="00232BC9" w:rsidRPr="000D5FD5">
        <w:rPr>
          <w:rFonts w:ascii="Times New Roman" w:hAnsi="Times New Roman"/>
          <w:u w:val="single"/>
        </w:rPr>
        <w:t xml:space="preserve"> </w:t>
      </w:r>
      <w:r w:rsidR="000D5FD5" w:rsidRPr="000D5FD5">
        <w:rPr>
          <w:rFonts w:ascii="Times New Roman" w:hAnsi="Times New Roman"/>
          <w:u w:val="single"/>
        </w:rPr>
        <w:t>sa časa</w:t>
      </w:r>
      <w:r w:rsidR="00232BC9">
        <w:rPr>
          <w:rFonts w:ascii="Times New Roman" w:hAnsi="Times New Roman"/>
        </w:rPr>
        <w:t>)</w:t>
      </w:r>
    </w:p>
    <w:p w:rsidR="00152A53" w:rsidRPr="000D5FD5" w:rsidRDefault="00152A53" w:rsidP="00B114B2">
      <w:pPr>
        <w:pStyle w:val="ListParagraph"/>
        <w:numPr>
          <w:ilvl w:val="2"/>
          <w:numId w:val="41"/>
        </w:numPr>
        <w:spacing w:before="120" w:after="120"/>
        <w:ind w:left="1353" w:hanging="187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(2)Napisati clean komandu koja briše sadržaje foldera </w:t>
      </w:r>
      <w:r w:rsidRPr="00152A53">
        <w:rPr>
          <w:rFonts w:ascii="Times New Roman" w:hAnsi="Times New Roman"/>
          <w:b/>
        </w:rPr>
        <w:t>lib</w:t>
      </w:r>
      <w:r>
        <w:rPr>
          <w:rFonts w:ascii="Times New Roman" w:hAnsi="Times New Roman"/>
        </w:rPr>
        <w:t xml:space="preserve"> i </w:t>
      </w:r>
      <w:r w:rsidRPr="00152A53">
        <w:rPr>
          <w:rFonts w:ascii="Times New Roman" w:hAnsi="Times New Roman"/>
          <w:b/>
        </w:rPr>
        <w:t>sys/obj</w:t>
      </w:r>
    </w:p>
    <w:p w:rsidR="006B4B07" w:rsidRDefault="006B4B07" w:rsidP="004C6E94">
      <w:pPr>
        <w:ind w:firstLine="0"/>
      </w:pPr>
    </w:p>
    <w:p w:rsidR="004C6E94" w:rsidRPr="00834340" w:rsidRDefault="00564B49" w:rsidP="004C6E94">
      <w:pPr>
        <w:ind w:firstLine="0"/>
        <w:rPr>
          <w:rFonts w:ascii="TimesNewRomanPSMT" w:hAnsi="TimesNewRomanPSMT" w:cs="TimesNewRomanPSMT"/>
          <w:sz w:val="23"/>
          <w:szCs w:val="23"/>
          <w:lang w:eastAsia="sr-Latn-CS"/>
        </w:rPr>
      </w:pPr>
      <w:r>
        <w:t>2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. (</w:t>
      </w:r>
      <w:r w:rsidR="00665EAA">
        <w:rPr>
          <w:b/>
          <w:bCs/>
          <w:sz w:val="23"/>
          <w:szCs w:val="23"/>
          <w:lang w:eastAsia="sr-Latn-CS"/>
        </w:rPr>
        <w:t>15</w:t>
      </w:r>
      <w:r w:rsidR="004C6E94" w:rsidRPr="00834340">
        <w:rPr>
          <w:b/>
          <w:bCs/>
          <w:sz w:val="23"/>
          <w:szCs w:val="23"/>
          <w:lang w:eastAsia="sr-Latn-CS"/>
        </w:rPr>
        <w:t xml:space="preserve"> poena</w:t>
      </w:r>
      <w:r w:rsidR="004C6E94" w:rsidRPr="00834340">
        <w:rPr>
          <w:rFonts w:ascii="TimesNewRomanPSMT" w:hAnsi="TimesNewRomanPSMT" w:cs="TimesNewRomanPSMT"/>
          <w:sz w:val="23"/>
          <w:szCs w:val="23"/>
          <w:lang w:eastAsia="sr-Latn-CS"/>
        </w:rPr>
        <w:t>)</w:t>
      </w:r>
    </w:p>
    <w:p w:rsidR="004C6E94" w:rsidRPr="008D6155" w:rsidRDefault="008D6155" w:rsidP="002F3B42">
      <w:pPr>
        <w:ind w:firstLine="0"/>
        <w:rPr>
          <w:lang w:val="sr-Latn-RS"/>
        </w:rPr>
      </w:pPr>
      <w:r>
        <w:t xml:space="preserve">Napisati skriptu koja popunjava izveštaj o sudaru. Opcija –k označava fajl u kome se nalaze informacije o vozilu koje je </w:t>
      </w:r>
      <w:r w:rsidR="00DD20DF">
        <w:t>prouzrokovalo</w:t>
      </w:r>
      <w:r>
        <w:t xml:space="preserve"> sudar, dok opcija –n označava fajl u kome se nalaze informacije o vozilu koje je udareno. Opcija –f  označava fajl u kome se nalazi skelet izveštaja. Popunjeni izveštaj potrebno je zapamtiti u fajl koji je dat kao pozicioni parametar. Skelet sadrži polja koja treba popuniti. Polja su označena na sledeći način ##poljeX## gde je polje ime polja dok je X broj. Ako je X broj 1 polje treba popuniti sa informacijama iz fajla sa informacijama o vozilu koje je prouzrokovalo sudar, a ako je X broj 2 onda treba popuniti sa iz fajla sa informacijama o udarenom vozilu. </w:t>
      </w:r>
      <w:r w:rsidR="00DD20DF">
        <w:t>Fajlovi</w:t>
      </w:r>
      <w:r>
        <w:t xml:space="preserve"> sa informacijama o vozilu u svakom redu imaju jednu informaciju, gde svaki red ima format polje: informacija. Polje je ime polja isto kao i u skeletu dok informacija je tekstualni niz koje je potrebno ubaciti u skelet. Primer ulaznih i izlaznih fajlova je dat. Rezultat izrade zadatka staviti u </w:t>
      </w:r>
      <w:r w:rsidR="007C67DE">
        <w:t>fajl sa imenom skript.sh.</w:t>
      </w:r>
      <w:r w:rsidR="002B68AC">
        <w:t xml:space="preserve"> Ako se detektuje bilo kakva greška ispisati odgovarajuću poruku i prekinuti rad skripte.</w:t>
      </w:r>
      <w:bookmarkStart w:id="2" w:name="_GoBack"/>
      <w:bookmarkEnd w:id="2"/>
    </w:p>
    <w:sectPr w:rsidR="004C6E94" w:rsidRPr="008D6155" w:rsidSect="00E05487">
      <w:headerReference w:type="even" r:id="rId8"/>
      <w:headerReference w:type="default" r:id="rId9"/>
      <w:footerReference w:type="even" r:id="rId10"/>
      <w:pgSz w:w="11909" w:h="16834" w:code="9"/>
      <w:pgMar w:top="1417" w:right="1134" w:bottom="1417" w:left="1701" w:header="851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9B3" w:rsidRDefault="00FE79B3">
      <w:r>
        <w:separator/>
      </w:r>
    </w:p>
  </w:endnote>
  <w:endnote w:type="continuationSeparator" w:id="0">
    <w:p w:rsidR="00FE79B3" w:rsidRDefault="00FE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46" w:rsidRDefault="00FB0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9B3" w:rsidRDefault="00FE79B3">
      <w:r>
        <w:separator/>
      </w:r>
    </w:p>
  </w:footnote>
  <w:footnote w:type="continuationSeparator" w:id="0">
    <w:p w:rsidR="00FE79B3" w:rsidRDefault="00FE7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D7" w:rsidRDefault="00E27F91">
    <w:pPr>
      <w:pStyle w:val="Header"/>
    </w:pPr>
    <w:r>
      <w:fldChar w:fldCharType="begin"/>
    </w:r>
    <w:r w:rsidR="00775FA5">
      <w:instrText xml:space="preserve"> PAGE   \* MERGEFORMAT </w:instrText>
    </w:r>
    <w:r>
      <w:fldChar w:fldCharType="separate"/>
    </w:r>
    <w:r w:rsidR="002B68AC">
      <w:rPr>
        <w:noProof/>
      </w:rPr>
      <w:t>2</w:t>
    </w:r>
    <w:r>
      <w:rPr>
        <w:noProof/>
      </w:rPr>
      <w:fldChar w:fldCharType="end"/>
    </w:r>
  </w:p>
  <w:p w:rsidR="00D66CD7" w:rsidRPr="00FD1C7C" w:rsidRDefault="00D66CD7" w:rsidP="00FD1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D7" w:rsidRDefault="00E27F91" w:rsidP="00FD1C7C">
    <w:pPr>
      <w:pStyle w:val="Header"/>
    </w:pPr>
    <w:r>
      <w:fldChar w:fldCharType="begin"/>
    </w:r>
    <w:r w:rsidR="00775FA5">
      <w:instrText xml:space="preserve"> PAGE   \* MERGEFORMAT </w:instrText>
    </w:r>
    <w:r>
      <w:fldChar w:fldCharType="separate"/>
    </w:r>
    <w:r w:rsidR="00665EAA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534"/>
    <w:multiLevelType w:val="hybridMultilevel"/>
    <w:tmpl w:val="BB1EF848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E742DF"/>
    <w:multiLevelType w:val="hybridMultilevel"/>
    <w:tmpl w:val="2F18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7A79"/>
    <w:multiLevelType w:val="hybridMultilevel"/>
    <w:tmpl w:val="BA328D1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483F"/>
    <w:multiLevelType w:val="hybridMultilevel"/>
    <w:tmpl w:val="577ED34E"/>
    <w:lvl w:ilvl="0" w:tplc="B582D816">
      <w:start w:val="1"/>
      <w:numFmt w:val="decimal"/>
      <w:pStyle w:val="Korak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B637EA"/>
    <w:multiLevelType w:val="hybridMultilevel"/>
    <w:tmpl w:val="733A0342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47ED"/>
    <w:multiLevelType w:val="hybridMultilevel"/>
    <w:tmpl w:val="68AC22F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67F35"/>
    <w:multiLevelType w:val="hybridMultilevel"/>
    <w:tmpl w:val="B8FC1E86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418"/>
    <w:multiLevelType w:val="hybridMultilevel"/>
    <w:tmpl w:val="BA328D1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A0A28"/>
    <w:multiLevelType w:val="hybridMultilevel"/>
    <w:tmpl w:val="918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10777"/>
    <w:multiLevelType w:val="hybridMultilevel"/>
    <w:tmpl w:val="019ADA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638E2"/>
    <w:multiLevelType w:val="hybridMultilevel"/>
    <w:tmpl w:val="A02EAD5C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F530D"/>
    <w:multiLevelType w:val="hybridMultilevel"/>
    <w:tmpl w:val="714CDD94"/>
    <w:lvl w:ilvl="0" w:tplc="2738E79C">
      <w:start w:val="1"/>
      <w:numFmt w:val="bullet"/>
      <w:pStyle w:val="Stavk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654D9D"/>
    <w:multiLevelType w:val="hybridMultilevel"/>
    <w:tmpl w:val="7B841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6DC2"/>
    <w:multiLevelType w:val="hybridMultilevel"/>
    <w:tmpl w:val="0E88BEAA"/>
    <w:lvl w:ilvl="0" w:tplc="FDB81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6AE3A61"/>
    <w:multiLevelType w:val="hybridMultilevel"/>
    <w:tmpl w:val="ADBA39D0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E5BA4"/>
    <w:multiLevelType w:val="hybridMultilevel"/>
    <w:tmpl w:val="B87E4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127CE"/>
    <w:multiLevelType w:val="hybridMultilevel"/>
    <w:tmpl w:val="A910392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33C67"/>
    <w:multiLevelType w:val="hybridMultilevel"/>
    <w:tmpl w:val="FF0042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FF6AA3"/>
    <w:multiLevelType w:val="hybridMultilevel"/>
    <w:tmpl w:val="4E3A9F00"/>
    <w:lvl w:ilvl="0" w:tplc="D5BA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6144DE"/>
    <w:multiLevelType w:val="hybridMultilevel"/>
    <w:tmpl w:val="66E4A2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BE47FE"/>
    <w:multiLevelType w:val="singleLevel"/>
    <w:tmpl w:val="239C6424"/>
    <w:lvl w:ilvl="0">
      <w:start w:val="1"/>
      <w:numFmt w:val="bullet"/>
      <w:pStyle w:val="Summa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1A94C00"/>
    <w:multiLevelType w:val="hybridMultilevel"/>
    <w:tmpl w:val="A1BA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D652C"/>
    <w:multiLevelType w:val="hybridMultilevel"/>
    <w:tmpl w:val="4F0846DA"/>
    <w:lvl w:ilvl="0" w:tplc="3F38B8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A39FC"/>
    <w:multiLevelType w:val="hybridMultilevel"/>
    <w:tmpl w:val="F11ECB96"/>
    <w:lvl w:ilvl="0" w:tplc="985EE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550C29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7894166"/>
    <w:multiLevelType w:val="hybridMultilevel"/>
    <w:tmpl w:val="665EA3F8"/>
    <w:lvl w:ilvl="0" w:tplc="0F5A4F3A">
      <w:start w:val="1"/>
      <w:numFmt w:val="upperRoman"/>
      <w:pStyle w:val="Heading1"/>
      <w:lvlText w:val="%1"/>
      <w:lvlJc w:val="left"/>
      <w:pPr>
        <w:tabs>
          <w:tab w:val="num" w:pos="1620"/>
        </w:tabs>
        <w:ind w:left="72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F85D8A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4E2827"/>
    <w:multiLevelType w:val="hybridMultilevel"/>
    <w:tmpl w:val="9D401436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E06E3"/>
    <w:multiLevelType w:val="hybridMultilevel"/>
    <w:tmpl w:val="A63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B4636"/>
    <w:multiLevelType w:val="hybridMultilevel"/>
    <w:tmpl w:val="6DF6E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97052C"/>
    <w:multiLevelType w:val="hybridMultilevel"/>
    <w:tmpl w:val="1CD212A0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60940"/>
    <w:multiLevelType w:val="hybridMultilevel"/>
    <w:tmpl w:val="3BA815D8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20226"/>
    <w:multiLevelType w:val="hybridMultilevel"/>
    <w:tmpl w:val="E920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A38EE"/>
    <w:multiLevelType w:val="hybridMultilevel"/>
    <w:tmpl w:val="C3E814A8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1"/>
  </w:num>
  <w:num w:numId="4">
    <w:abstractNumId w:val="13"/>
  </w:num>
  <w:num w:numId="5">
    <w:abstractNumId w:val="22"/>
  </w:num>
  <w:num w:numId="6">
    <w:abstractNumId w:val="28"/>
  </w:num>
  <w:num w:numId="7">
    <w:abstractNumId w:val="29"/>
  </w:num>
  <w:num w:numId="8">
    <w:abstractNumId w:val="5"/>
  </w:num>
  <w:num w:numId="9">
    <w:abstractNumId w:val="25"/>
  </w:num>
  <w:num w:numId="10">
    <w:abstractNumId w:val="18"/>
  </w:num>
  <w:num w:numId="11">
    <w:abstractNumId w:val="14"/>
  </w:num>
  <w:num w:numId="12">
    <w:abstractNumId w:val="6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</w:num>
  <w:num w:numId="16">
    <w:abstractNumId w:val="31"/>
  </w:num>
  <w:num w:numId="17">
    <w:abstractNumId w:val="13"/>
    <w:lvlOverride w:ilvl="0">
      <w:startOverride w:val="1"/>
    </w:lvlOverride>
  </w:num>
  <w:num w:numId="18">
    <w:abstractNumId w:val="0"/>
  </w:num>
  <w:num w:numId="19">
    <w:abstractNumId w:val="23"/>
  </w:num>
  <w:num w:numId="20">
    <w:abstractNumId w:val="4"/>
  </w:num>
  <w:num w:numId="21">
    <w:abstractNumId w:val="10"/>
  </w:num>
  <w:num w:numId="22">
    <w:abstractNumId w:val="7"/>
  </w:num>
  <w:num w:numId="23">
    <w:abstractNumId w:val="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0"/>
    </w:lvlOverride>
  </w:num>
  <w:num w:numId="30">
    <w:abstractNumId w:val="3"/>
    <w:lvlOverride w:ilvl="0">
      <w:startOverride w:val="1"/>
    </w:lvlOverride>
  </w:num>
  <w:num w:numId="31">
    <w:abstractNumId w:val="15"/>
  </w:num>
  <w:num w:numId="32">
    <w:abstractNumId w:val="30"/>
  </w:num>
  <w:num w:numId="33">
    <w:abstractNumId w:val="27"/>
  </w:num>
  <w:num w:numId="34">
    <w:abstractNumId w:val="16"/>
  </w:num>
  <w:num w:numId="35">
    <w:abstractNumId w:val="26"/>
  </w:num>
  <w:num w:numId="36">
    <w:abstractNumId w:val="1"/>
  </w:num>
  <w:num w:numId="37">
    <w:abstractNumId w:val="9"/>
  </w:num>
  <w:num w:numId="38">
    <w:abstractNumId w:val="12"/>
  </w:num>
  <w:num w:numId="39">
    <w:abstractNumId w:val="21"/>
  </w:num>
  <w:num w:numId="40">
    <w:abstractNumId w:val="8"/>
  </w:num>
  <w:num w:numId="41">
    <w:abstractNumId w:val="17"/>
  </w:num>
  <w:num w:numId="4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D1B"/>
    <w:rsid w:val="000013BF"/>
    <w:rsid w:val="000053D0"/>
    <w:rsid w:val="0001120B"/>
    <w:rsid w:val="00015E5D"/>
    <w:rsid w:val="00015FD0"/>
    <w:rsid w:val="00020F62"/>
    <w:rsid w:val="0002547A"/>
    <w:rsid w:val="00025972"/>
    <w:rsid w:val="000276CE"/>
    <w:rsid w:val="00030D9E"/>
    <w:rsid w:val="00030F69"/>
    <w:rsid w:val="000331C0"/>
    <w:rsid w:val="00044ADF"/>
    <w:rsid w:val="00044B19"/>
    <w:rsid w:val="00050143"/>
    <w:rsid w:val="00050876"/>
    <w:rsid w:val="00052E33"/>
    <w:rsid w:val="0005542C"/>
    <w:rsid w:val="00061DCE"/>
    <w:rsid w:val="00063E83"/>
    <w:rsid w:val="00065A21"/>
    <w:rsid w:val="0007509D"/>
    <w:rsid w:val="000834BB"/>
    <w:rsid w:val="000A655A"/>
    <w:rsid w:val="000B0D5C"/>
    <w:rsid w:val="000B244E"/>
    <w:rsid w:val="000B5E79"/>
    <w:rsid w:val="000C41B6"/>
    <w:rsid w:val="000D1B5A"/>
    <w:rsid w:val="000D5FD5"/>
    <w:rsid w:val="000F1273"/>
    <w:rsid w:val="000F18E3"/>
    <w:rsid w:val="00100034"/>
    <w:rsid w:val="00106A2B"/>
    <w:rsid w:val="001135E9"/>
    <w:rsid w:val="00113CA0"/>
    <w:rsid w:val="00125D12"/>
    <w:rsid w:val="00126C1B"/>
    <w:rsid w:val="001345B9"/>
    <w:rsid w:val="00134D6D"/>
    <w:rsid w:val="00140DD1"/>
    <w:rsid w:val="00142A3C"/>
    <w:rsid w:val="00146A6D"/>
    <w:rsid w:val="00146E03"/>
    <w:rsid w:val="00152A53"/>
    <w:rsid w:val="001548D1"/>
    <w:rsid w:val="00161F87"/>
    <w:rsid w:val="00163060"/>
    <w:rsid w:val="00164CC2"/>
    <w:rsid w:val="0017465C"/>
    <w:rsid w:val="00176EB9"/>
    <w:rsid w:val="00177E64"/>
    <w:rsid w:val="00183C1D"/>
    <w:rsid w:val="0019260E"/>
    <w:rsid w:val="001B43BC"/>
    <w:rsid w:val="001B50E2"/>
    <w:rsid w:val="001D5D25"/>
    <w:rsid w:val="001E21FE"/>
    <w:rsid w:val="001E4998"/>
    <w:rsid w:val="001E4D70"/>
    <w:rsid w:val="001F3C2F"/>
    <w:rsid w:val="001F5196"/>
    <w:rsid w:val="002020DC"/>
    <w:rsid w:val="0020759F"/>
    <w:rsid w:val="00213B7F"/>
    <w:rsid w:val="0022623D"/>
    <w:rsid w:val="00232BC9"/>
    <w:rsid w:val="002404FC"/>
    <w:rsid w:val="002425B8"/>
    <w:rsid w:val="00244682"/>
    <w:rsid w:val="00244B48"/>
    <w:rsid w:val="0025256E"/>
    <w:rsid w:val="00253982"/>
    <w:rsid w:val="00255911"/>
    <w:rsid w:val="00271239"/>
    <w:rsid w:val="002729FE"/>
    <w:rsid w:val="00274DE2"/>
    <w:rsid w:val="002770AB"/>
    <w:rsid w:val="002826FF"/>
    <w:rsid w:val="00295448"/>
    <w:rsid w:val="0029588B"/>
    <w:rsid w:val="002A052D"/>
    <w:rsid w:val="002B1BEB"/>
    <w:rsid w:val="002B4A13"/>
    <w:rsid w:val="002B656E"/>
    <w:rsid w:val="002B68AC"/>
    <w:rsid w:val="002B7677"/>
    <w:rsid w:val="002C5BDD"/>
    <w:rsid w:val="002C6BA1"/>
    <w:rsid w:val="002D4BC9"/>
    <w:rsid w:val="002D7202"/>
    <w:rsid w:val="002E5D2C"/>
    <w:rsid w:val="002F1CBB"/>
    <w:rsid w:val="002F3B42"/>
    <w:rsid w:val="002F425C"/>
    <w:rsid w:val="002F4371"/>
    <w:rsid w:val="002F46E2"/>
    <w:rsid w:val="003019AC"/>
    <w:rsid w:val="0030679E"/>
    <w:rsid w:val="00310BC0"/>
    <w:rsid w:val="0031407F"/>
    <w:rsid w:val="00315070"/>
    <w:rsid w:val="00322B5F"/>
    <w:rsid w:val="0032406D"/>
    <w:rsid w:val="003242AD"/>
    <w:rsid w:val="00325857"/>
    <w:rsid w:val="00326E50"/>
    <w:rsid w:val="00326F68"/>
    <w:rsid w:val="00343AC5"/>
    <w:rsid w:val="003455FA"/>
    <w:rsid w:val="00345A70"/>
    <w:rsid w:val="003505DB"/>
    <w:rsid w:val="00366B14"/>
    <w:rsid w:val="003748B2"/>
    <w:rsid w:val="00374C12"/>
    <w:rsid w:val="00377756"/>
    <w:rsid w:val="0037781B"/>
    <w:rsid w:val="00383D1B"/>
    <w:rsid w:val="00385762"/>
    <w:rsid w:val="00386937"/>
    <w:rsid w:val="003912D6"/>
    <w:rsid w:val="003930DC"/>
    <w:rsid w:val="003962A5"/>
    <w:rsid w:val="00396A7F"/>
    <w:rsid w:val="0039702B"/>
    <w:rsid w:val="003A1586"/>
    <w:rsid w:val="003A33FB"/>
    <w:rsid w:val="003B065C"/>
    <w:rsid w:val="003B4877"/>
    <w:rsid w:val="003C49C8"/>
    <w:rsid w:val="003D2BC4"/>
    <w:rsid w:val="003E2CE7"/>
    <w:rsid w:val="003E3158"/>
    <w:rsid w:val="003E4333"/>
    <w:rsid w:val="003E7B53"/>
    <w:rsid w:val="003F4360"/>
    <w:rsid w:val="00406649"/>
    <w:rsid w:val="00406C2D"/>
    <w:rsid w:val="00414C17"/>
    <w:rsid w:val="004225AB"/>
    <w:rsid w:val="004261DE"/>
    <w:rsid w:val="00431BAE"/>
    <w:rsid w:val="004329CB"/>
    <w:rsid w:val="00432EC3"/>
    <w:rsid w:val="004361C1"/>
    <w:rsid w:val="0044075D"/>
    <w:rsid w:val="004510DD"/>
    <w:rsid w:val="00452BB8"/>
    <w:rsid w:val="00460B8D"/>
    <w:rsid w:val="00464701"/>
    <w:rsid w:val="00475251"/>
    <w:rsid w:val="00481ACD"/>
    <w:rsid w:val="0048222C"/>
    <w:rsid w:val="00482F1F"/>
    <w:rsid w:val="004942F4"/>
    <w:rsid w:val="004978AB"/>
    <w:rsid w:val="004A02AF"/>
    <w:rsid w:val="004A1462"/>
    <w:rsid w:val="004A1F65"/>
    <w:rsid w:val="004A22B8"/>
    <w:rsid w:val="004B07E6"/>
    <w:rsid w:val="004C3827"/>
    <w:rsid w:val="004C6E94"/>
    <w:rsid w:val="004C7C4B"/>
    <w:rsid w:val="004E1837"/>
    <w:rsid w:val="00503B86"/>
    <w:rsid w:val="00503F01"/>
    <w:rsid w:val="00510C73"/>
    <w:rsid w:val="0051334D"/>
    <w:rsid w:val="00513EDA"/>
    <w:rsid w:val="0051777D"/>
    <w:rsid w:val="005228DA"/>
    <w:rsid w:val="00524B09"/>
    <w:rsid w:val="00527090"/>
    <w:rsid w:val="00527402"/>
    <w:rsid w:val="00536857"/>
    <w:rsid w:val="005516AA"/>
    <w:rsid w:val="005541EA"/>
    <w:rsid w:val="005548AD"/>
    <w:rsid w:val="005559DA"/>
    <w:rsid w:val="00561A17"/>
    <w:rsid w:val="00564B49"/>
    <w:rsid w:val="00566B5C"/>
    <w:rsid w:val="00570DAA"/>
    <w:rsid w:val="00571820"/>
    <w:rsid w:val="00575E0F"/>
    <w:rsid w:val="00597E1C"/>
    <w:rsid w:val="005A225D"/>
    <w:rsid w:val="005A7980"/>
    <w:rsid w:val="005B0E75"/>
    <w:rsid w:val="005B1BCE"/>
    <w:rsid w:val="005B5C99"/>
    <w:rsid w:val="005D173A"/>
    <w:rsid w:val="005D3762"/>
    <w:rsid w:val="005D63D4"/>
    <w:rsid w:val="005D6481"/>
    <w:rsid w:val="005E116E"/>
    <w:rsid w:val="005F7A46"/>
    <w:rsid w:val="005F7B99"/>
    <w:rsid w:val="00604878"/>
    <w:rsid w:val="00616BD1"/>
    <w:rsid w:val="00623A2D"/>
    <w:rsid w:val="00624E96"/>
    <w:rsid w:val="00632980"/>
    <w:rsid w:val="006438E6"/>
    <w:rsid w:val="00654521"/>
    <w:rsid w:val="00664306"/>
    <w:rsid w:val="00664831"/>
    <w:rsid w:val="00665EAA"/>
    <w:rsid w:val="00672EDA"/>
    <w:rsid w:val="00675B9E"/>
    <w:rsid w:val="00676D79"/>
    <w:rsid w:val="006806C2"/>
    <w:rsid w:val="00682B56"/>
    <w:rsid w:val="0068373E"/>
    <w:rsid w:val="00686078"/>
    <w:rsid w:val="00690F2C"/>
    <w:rsid w:val="006945A5"/>
    <w:rsid w:val="00695923"/>
    <w:rsid w:val="00697CE8"/>
    <w:rsid w:val="006B28F3"/>
    <w:rsid w:val="006B4B07"/>
    <w:rsid w:val="006B6E0C"/>
    <w:rsid w:val="006C30A2"/>
    <w:rsid w:val="006D0012"/>
    <w:rsid w:val="006D0B42"/>
    <w:rsid w:val="006E1891"/>
    <w:rsid w:val="006F01C9"/>
    <w:rsid w:val="006F0D75"/>
    <w:rsid w:val="00702559"/>
    <w:rsid w:val="007032FA"/>
    <w:rsid w:val="007059F4"/>
    <w:rsid w:val="00715D38"/>
    <w:rsid w:val="007214BE"/>
    <w:rsid w:val="007249ED"/>
    <w:rsid w:val="00734A62"/>
    <w:rsid w:val="00736F89"/>
    <w:rsid w:val="00737136"/>
    <w:rsid w:val="0074263A"/>
    <w:rsid w:val="00747890"/>
    <w:rsid w:val="0075007F"/>
    <w:rsid w:val="00752CC3"/>
    <w:rsid w:val="00764CAB"/>
    <w:rsid w:val="007657EC"/>
    <w:rsid w:val="0077077A"/>
    <w:rsid w:val="00773E1C"/>
    <w:rsid w:val="00775FA5"/>
    <w:rsid w:val="00783CDF"/>
    <w:rsid w:val="00790D8B"/>
    <w:rsid w:val="00791002"/>
    <w:rsid w:val="00794393"/>
    <w:rsid w:val="007A5237"/>
    <w:rsid w:val="007C17E4"/>
    <w:rsid w:val="007C2D38"/>
    <w:rsid w:val="007C67DE"/>
    <w:rsid w:val="007D2DE4"/>
    <w:rsid w:val="007D6226"/>
    <w:rsid w:val="007D646A"/>
    <w:rsid w:val="007E614E"/>
    <w:rsid w:val="007E77B3"/>
    <w:rsid w:val="007F2D4E"/>
    <w:rsid w:val="0081204A"/>
    <w:rsid w:val="0082382C"/>
    <w:rsid w:val="0082579B"/>
    <w:rsid w:val="00825DC9"/>
    <w:rsid w:val="00832780"/>
    <w:rsid w:val="00834340"/>
    <w:rsid w:val="00840ADD"/>
    <w:rsid w:val="008423F4"/>
    <w:rsid w:val="0084388B"/>
    <w:rsid w:val="0086111F"/>
    <w:rsid w:val="008772E0"/>
    <w:rsid w:val="00885A06"/>
    <w:rsid w:val="0088710F"/>
    <w:rsid w:val="00893CBA"/>
    <w:rsid w:val="008A66A0"/>
    <w:rsid w:val="008A731E"/>
    <w:rsid w:val="008B2251"/>
    <w:rsid w:val="008B48FA"/>
    <w:rsid w:val="008B68EF"/>
    <w:rsid w:val="008C064D"/>
    <w:rsid w:val="008C52C4"/>
    <w:rsid w:val="008D005A"/>
    <w:rsid w:val="008D2987"/>
    <w:rsid w:val="008D2D25"/>
    <w:rsid w:val="008D4BE4"/>
    <w:rsid w:val="008D50CC"/>
    <w:rsid w:val="008D6155"/>
    <w:rsid w:val="008D75B5"/>
    <w:rsid w:val="008E22F8"/>
    <w:rsid w:val="008E45EE"/>
    <w:rsid w:val="00900015"/>
    <w:rsid w:val="0090119E"/>
    <w:rsid w:val="0090199E"/>
    <w:rsid w:val="00902B4C"/>
    <w:rsid w:val="00907233"/>
    <w:rsid w:val="0092044A"/>
    <w:rsid w:val="00926382"/>
    <w:rsid w:val="009459CD"/>
    <w:rsid w:val="00951242"/>
    <w:rsid w:val="00954F07"/>
    <w:rsid w:val="0097062B"/>
    <w:rsid w:val="009769D2"/>
    <w:rsid w:val="00984ABA"/>
    <w:rsid w:val="009911D3"/>
    <w:rsid w:val="009934CC"/>
    <w:rsid w:val="0099503F"/>
    <w:rsid w:val="009A0741"/>
    <w:rsid w:val="009A148B"/>
    <w:rsid w:val="009A48C3"/>
    <w:rsid w:val="009A6EE4"/>
    <w:rsid w:val="009B34BF"/>
    <w:rsid w:val="009B39C8"/>
    <w:rsid w:val="009B3EF2"/>
    <w:rsid w:val="009C19B4"/>
    <w:rsid w:val="009C5DC0"/>
    <w:rsid w:val="009D5388"/>
    <w:rsid w:val="009E7EBD"/>
    <w:rsid w:val="009F2896"/>
    <w:rsid w:val="009F2D48"/>
    <w:rsid w:val="00A03AB1"/>
    <w:rsid w:val="00A11653"/>
    <w:rsid w:val="00A267F9"/>
    <w:rsid w:val="00A32D47"/>
    <w:rsid w:val="00A333C5"/>
    <w:rsid w:val="00A44614"/>
    <w:rsid w:val="00A51161"/>
    <w:rsid w:val="00A5308A"/>
    <w:rsid w:val="00A53A8D"/>
    <w:rsid w:val="00A55829"/>
    <w:rsid w:val="00A64FC4"/>
    <w:rsid w:val="00A71D6D"/>
    <w:rsid w:val="00A71D8A"/>
    <w:rsid w:val="00A75686"/>
    <w:rsid w:val="00A87782"/>
    <w:rsid w:val="00A925B7"/>
    <w:rsid w:val="00A975D6"/>
    <w:rsid w:val="00A979B3"/>
    <w:rsid w:val="00AA0F93"/>
    <w:rsid w:val="00AA3191"/>
    <w:rsid w:val="00AB0513"/>
    <w:rsid w:val="00AB3744"/>
    <w:rsid w:val="00AC4C47"/>
    <w:rsid w:val="00AC69ED"/>
    <w:rsid w:val="00AC7166"/>
    <w:rsid w:val="00AD68E5"/>
    <w:rsid w:val="00AE4498"/>
    <w:rsid w:val="00AF4379"/>
    <w:rsid w:val="00AF641B"/>
    <w:rsid w:val="00AF717A"/>
    <w:rsid w:val="00B0301F"/>
    <w:rsid w:val="00B05BA3"/>
    <w:rsid w:val="00B06972"/>
    <w:rsid w:val="00B114B2"/>
    <w:rsid w:val="00B1558B"/>
    <w:rsid w:val="00B21C34"/>
    <w:rsid w:val="00B2687F"/>
    <w:rsid w:val="00B3424B"/>
    <w:rsid w:val="00B362AD"/>
    <w:rsid w:val="00B4585E"/>
    <w:rsid w:val="00B503BE"/>
    <w:rsid w:val="00B5053C"/>
    <w:rsid w:val="00B5123A"/>
    <w:rsid w:val="00B525CA"/>
    <w:rsid w:val="00B65026"/>
    <w:rsid w:val="00B715F8"/>
    <w:rsid w:val="00B73C2F"/>
    <w:rsid w:val="00B82D10"/>
    <w:rsid w:val="00B8467D"/>
    <w:rsid w:val="00B8574C"/>
    <w:rsid w:val="00B919FE"/>
    <w:rsid w:val="00B935D9"/>
    <w:rsid w:val="00B950B4"/>
    <w:rsid w:val="00BA44D6"/>
    <w:rsid w:val="00BB2D7B"/>
    <w:rsid w:val="00BB7386"/>
    <w:rsid w:val="00BC22DD"/>
    <w:rsid w:val="00BC38CA"/>
    <w:rsid w:val="00BC4FC3"/>
    <w:rsid w:val="00BD442C"/>
    <w:rsid w:val="00BE34B2"/>
    <w:rsid w:val="00BE3A5A"/>
    <w:rsid w:val="00BF34C7"/>
    <w:rsid w:val="00BF4163"/>
    <w:rsid w:val="00BF695F"/>
    <w:rsid w:val="00BF7571"/>
    <w:rsid w:val="00BF7E35"/>
    <w:rsid w:val="00C00034"/>
    <w:rsid w:val="00C114C2"/>
    <w:rsid w:val="00C16D8E"/>
    <w:rsid w:val="00C2702B"/>
    <w:rsid w:val="00C27DEC"/>
    <w:rsid w:val="00C421A2"/>
    <w:rsid w:val="00C42A9D"/>
    <w:rsid w:val="00C52D3E"/>
    <w:rsid w:val="00C579A7"/>
    <w:rsid w:val="00C61D89"/>
    <w:rsid w:val="00C62D7A"/>
    <w:rsid w:val="00C66AB7"/>
    <w:rsid w:val="00C736AB"/>
    <w:rsid w:val="00C73FDF"/>
    <w:rsid w:val="00C82EE6"/>
    <w:rsid w:val="00C8664F"/>
    <w:rsid w:val="00C90AF3"/>
    <w:rsid w:val="00CA443D"/>
    <w:rsid w:val="00CB1B1D"/>
    <w:rsid w:val="00CB6BB9"/>
    <w:rsid w:val="00CB7A30"/>
    <w:rsid w:val="00CC0ACE"/>
    <w:rsid w:val="00CC41AC"/>
    <w:rsid w:val="00CD2239"/>
    <w:rsid w:val="00CE28A6"/>
    <w:rsid w:val="00CE63A6"/>
    <w:rsid w:val="00CF53C3"/>
    <w:rsid w:val="00CF63E2"/>
    <w:rsid w:val="00CF7B49"/>
    <w:rsid w:val="00D059D0"/>
    <w:rsid w:val="00D10538"/>
    <w:rsid w:val="00D12843"/>
    <w:rsid w:val="00D16548"/>
    <w:rsid w:val="00D261B8"/>
    <w:rsid w:val="00D306AF"/>
    <w:rsid w:val="00D50B66"/>
    <w:rsid w:val="00D5230C"/>
    <w:rsid w:val="00D5349F"/>
    <w:rsid w:val="00D577B1"/>
    <w:rsid w:val="00D66CD7"/>
    <w:rsid w:val="00D67DB6"/>
    <w:rsid w:val="00D70A41"/>
    <w:rsid w:val="00D721FE"/>
    <w:rsid w:val="00D9210A"/>
    <w:rsid w:val="00D92151"/>
    <w:rsid w:val="00D928C3"/>
    <w:rsid w:val="00D92D9A"/>
    <w:rsid w:val="00D9314C"/>
    <w:rsid w:val="00D96180"/>
    <w:rsid w:val="00D97A24"/>
    <w:rsid w:val="00DA32C9"/>
    <w:rsid w:val="00DA3BB2"/>
    <w:rsid w:val="00DA4032"/>
    <w:rsid w:val="00DA4BC6"/>
    <w:rsid w:val="00DA62DC"/>
    <w:rsid w:val="00DB2CF5"/>
    <w:rsid w:val="00DC0690"/>
    <w:rsid w:val="00DC32EB"/>
    <w:rsid w:val="00DD20DF"/>
    <w:rsid w:val="00DD3D66"/>
    <w:rsid w:val="00DE3475"/>
    <w:rsid w:val="00DE4AFA"/>
    <w:rsid w:val="00DF032E"/>
    <w:rsid w:val="00DF0C44"/>
    <w:rsid w:val="00DF6884"/>
    <w:rsid w:val="00DF75DE"/>
    <w:rsid w:val="00E01729"/>
    <w:rsid w:val="00E04EC7"/>
    <w:rsid w:val="00E05487"/>
    <w:rsid w:val="00E05DC1"/>
    <w:rsid w:val="00E16090"/>
    <w:rsid w:val="00E20788"/>
    <w:rsid w:val="00E230B4"/>
    <w:rsid w:val="00E23969"/>
    <w:rsid w:val="00E25C8A"/>
    <w:rsid w:val="00E27F91"/>
    <w:rsid w:val="00E54C97"/>
    <w:rsid w:val="00E5555B"/>
    <w:rsid w:val="00E55FEA"/>
    <w:rsid w:val="00E57325"/>
    <w:rsid w:val="00E57D2C"/>
    <w:rsid w:val="00E655B8"/>
    <w:rsid w:val="00E66C5E"/>
    <w:rsid w:val="00E70B45"/>
    <w:rsid w:val="00E74B42"/>
    <w:rsid w:val="00E83EAC"/>
    <w:rsid w:val="00E94848"/>
    <w:rsid w:val="00EA46F4"/>
    <w:rsid w:val="00EA707D"/>
    <w:rsid w:val="00EA72E7"/>
    <w:rsid w:val="00EB0169"/>
    <w:rsid w:val="00EC0031"/>
    <w:rsid w:val="00ED1AC5"/>
    <w:rsid w:val="00ED380C"/>
    <w:rsid w:val="00EE01E7"/>
    <w:rsid w:val="00EE78F6"/>
    <w:rsid w:val="00EF2748"/>
    <w:rsid w:val="00EF7C0B"/>
    <w:rsid w:val="00F01713"/>
    <w:rsid w:val="00F06496"/>
    <w:rsid w:val="00F074A4"/>
    <w:rsid w:val="00F14502"/>
    <w:rsid w:val="00F23864"/>
    <w:rsid w:val="00F23E4D"/>
    <w:rsid w:val="00F256CF"/>
    <w:rsid w:val="00F275B7"/>
    <w:rsid w:val="00F31F2D"/>
    <w:rsid w:val="00F322B2"/>
    <w:rsid w:val="00F36746"/>
    <w:rsid w:val="00F40D54"/>
    <w:rsid w:val="00F43FCA"/>
    <w:rsid w:val="00F5474C"/>
    <w:rsid w:val="00F6337C"/>
    <w:rsid w:val="00F634DC"/>
    <w:rsid w:val="00F647C9"/>
    <w:rsid w:val="00F660DB"/>
    <w:rsid w:val="00F71AB4"/>
    <w:rsid w:val="00F802B7"/>
    <w:rsid w:val="00F83118"/>
    <w:rsid w:val="00F836B0"/>
    <w:rsid w:val="00F84300"/>
    <w:rsid w:val="00F87089"/>
    <w:rsid w:val="00F9397C"/>
    <w:rsid w:val="00F9689C"/>
    <w:rsid w:val="00FA31F6"/>
    <w:rsid w:val="00FA62DF"/>
    <w:rsid w:val="00FA7BB8"/>
    <w:rsid w:val="00FB0A46"/>
    <w:rsid w:val="00FB49AD"/>
    <w:rsid w:val="00FB65C9"/>
    <w:rsid w:val="00FC0C52"/>
    <w:rsid w:val="00FD1C7C"/>
    <w:rsid w:val="00FD207F"/>
    <w:rsid w:val="00FD4ECB"/>
    <w:rsid w:val="00FD6EF5"/>
    <w:rsid w:val="00FE79B3"/>
    <w:rsid w:val="00FF061F"/>
    <w:rsid w:val="00FF349F"/>
    <w:rsid w:val="00FF6A76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EA279C9-D204-41D9-9BE5-7439DABA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sr-Latn-CS" w:eastAsia="sr-Latn-C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8E"/>
    <w:pPr>
      <w:ind w:firstLine="850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Unindent"/>
    <w:next w:val="Normal"/>
    <w:qFormat/>
    <w:rsid w:val="00C16D8E"/>
    <w:pPr>
      <w:keepLines/>
      <w:pageBreakBefore/>
      <w:numPr>
        <w:numId w:val="1"/>
      </w:numPr>
      <w:spacing w:before="4800"/>
      <w:ind w:left="0" w:firstLine="0"/>
      <w:jc w:val="right"/>
      <w:outlineLvl w:val="0"/>
    </w:pPr>
    <w:rPr>
      <w:rFonts w:ascii="Arial" w:hAnsi="Arial"/>
      <w:b/>
      <w:sz w:val="88"/>
    </w:rPr>
  </w:style>
  <w:style w:type="paragraph" w:styleId="Heading2">
    <w:name w:val="heading 2"/>
    <w:basedOn w:val="NormalUnindent"/>
    <w:next w:val="Normal"/>
    <w:qFormat/>
    <w:rsid w:val="00C16D8E"/>
    <w:pPr>
      <w:keepNext/>
      <w:keepLines/>
      <w:pageBreakBefore/>
      <w:pBdr>
        <w:top w:val="single" w:sz="18" w:space="1" w:color="auto"/>
        <w:bottom w:val="single" w:sz="8" w:space="1" w:color="auto"/>
      </w:pBdr>
      <w:spacing w:before="240" w:after="480"/>
      <w:jc w:val="left"/>
      <w:outlineLvl w:val="1"/>
    </w:pPr>
    <w:rPr>
      <w:rFonts w:ascii="Arial" w:hAnsi="Arial"/>
      <w:b/>
      <w:sz w:val="52"/>
    </w:rPr>
  </w:style>
  <w:style w:type="paragraph" w:styleId="Heading3">
    <w:name w:val="heading 3"/>
    <w:basedOn w:val="NormalUnindent"/>
    <w:next w:val="Normal"/>
    <w:link w:val="Heading3Char"/>
    <w:qFormat/>
    <w:rsid w:val="00C16D8E"/>
    <w:pPr>
      <w:keepNext/>
      <w:keepLines/>
      <w:spacing w:before="480" w:after="240"/>
      <w:jc w:val="left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Unindent"/>
    <w:next w:val="Normal"/>
    <w:link w:val="Heading4Char"/>
    <w:qFormat/>
    <w:rsid w:val="00C16D8E"/>
    <w:pPr>
      <w:keepNext/>
      <w:keepLines/>
      <w:spacing w:before="360" w:after="120"/>
      <w:jc w:val="left"/>
      <w:outlineLvl w:val="3"/>
    </w:pPr>
    <w:rPr>
      <w:b/>
      <w:i/>
    </w:rPr>
  </w:style>
  <w:style w:type="paragraph" w:styleId="Heading5">
    <w:name w:val="heading 5"/>
    <w:basedOn w:val="NormalUnindent"/>
    <w:next w:val="Normal"/>
    <w:qFormat/>
    <w:rsid w:val="00C16D8E"/>
    <w:pPr>
      <w:spacing w:before="240" w:after="120"/>
      <w:jc w:val="left"/>
      <w:outlineLvl w:val="4"/>
    </w:pPr>
    <w:rPr>
      <w:i/>
    </w:rPr>
  </w:style>
  <w:style w:type="paragraph" w:styleId="Heading6">
    <w:name w:val="heading 6"/>
    <w:basedOn w:val="Normal"/>
    <w:next w:val="NormalIndent"/>
    <w:qFormat/>
    <w:rsid w:val="00C16D8E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C16D8E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C16D8E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C16D8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C16D8E"/>
    <w:pPr>
      <w:ind w:left="720"/>
    </w:pPr>
  </w:style>
  <w:style w:type="paragraph" w:customStyle="1" w:styleId="NormalUnindent">
    <w:name w:val="Normal Unindent"/>
    <w:basedOn w:val="Normal"/>
    <w:next w:val="Normal"/>
    <w:link w:val="NormalUnindentChar"/>
    <w:rsid w:val="00C16D8E"/>
    <w:pPr>
      <w:ind w:firstLine="0"/>
    </w:pPr>
  </w:style>
  <w:style w:type="paragraph" w:styleId="CommentText">
    <w:name w:val="annotation text"/>
    <w:basedOn w:val="Normal"/>
    <w:link w:val="CommentTextChar"/>
    <w:rsid w:val="00C16D8E"/>
  </w:style>
  <w:style w:type="paragraph" w:styleId="TOC8">
    <w:name w:val="toc 8"/>
    <w:basedOn w:val="Normal"/>
    <w:next w:val="Normal"/>
    <w:semiHidden/>
    <w:rsid w:val="00C16D8E"/>
    <w:pPr>
      <w:ind w:left="1440"/>
      <w:jc w:val="left"/>
    </w:pPr>
    <w:rPr>
      <w:sz w:val="20"/>
    </w:rPr>
  </w:style>
  <w:style w:type="paragraph" w:styleId="TOC7">
    <w:name w:val="toc 7"/>
    <w:basedOn w:val="Normal"/>
    <w:next w:val="Normal"/>
    <w:semiHidden/>
    <w:rsid w:val="00C16D8E"/>
    <w:pPr>
      <w:ind w:left="1200"/>
      <w:jc w:val="left"/>
    </w:pPr>
    <w:rPr>
      <w:sz w:val="20"/>
    </w:rPr>
  </w:style>
  <w:style w:type="paragraph" w:styleId="TOC6">
    <w:name w:val="toc 6"/>
    <w:basedOn w:val="Normal"/>
    <w:next w:val="Normal"/>
    <w:semiHidden/>
    <w:rsid w:val="00C16D8E"/>
    <w:pPr>
      <w:ind w:left="960"/>
      <w:jc w:val="left"/>
    </w:pPr>
    <w:rPr>
      <w:sz w:val="20"/>
    </w:rPr>
  </w:style>
  <w:style w:type="paragraph" w:styleId="TOC5">
    <w:name w:val="toc 5"/>
    <w:basedOn w:val="Normal"/>
    <w:next w:val="Normal"/>
    <w:semiHidden/>
    <w:rsid w:val="00C16D8E"/>
    <w:pPr>
      <w:ind w:left="720"/>
      <w:jc w:val="left"/>
    </w:pPr>
    <w:rPr>
      <w:sz w:val="20"/>
    </w:rPr>
  </w:style>
  <w:style w:type="paragraph" w:styleId="TOC4">
    <w:name w:val="toc 4"/>
    <w:basedOn w:val="Normal"/>
    <w:next w:val="Normal"/>
    <w:uiPriority w:val="39"/>
    <w:rsid w:val="00C16D8E"/>
    <w:pPr>
      <w:tabs>
        <w:tab w:val="right" w:pos="8789"/>
      </w:tabs>
      <w:ind w:left="480"/>
      <w:jc w:val="left"/>
    </w:pPr>
    <w:rPr>
      <w:sz w:val="20"/>
    </w:rPr>
  </w:style>
  <w:style w:type="paragraph" w:styleId="TOC3">
    <w:name w:val="toc 3"/>
    <w:basedOn w:val="Normal"/>
    <w:next w:val="Normal"/>
    <w:uiPriority w:val="39"/>
    <w:rsid w:val="00C16D8E"/>
    <w:pPr>
      <w:tabs>
        <w:tab w:val="left" w:pos="960"/>
        <w:tab w:val="left" w:pos="1418"/>
        <w:tab w:val="right" w:pos="8789"/>
      </w:tabs>
      <w:ind w:firstLine="1134"/>
      <w:jc w:val="left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C16D8E"/>
    <w:pPr>
      <w:tabs>
        <w:tab w:val="right" w:pos="8789"/>
      </w:tabs>
      <w:spacing w:before="240"/>
      <w:jc w:val="left"/>
    </w:pPr>
    <w:rPr>
      <w:b/>
      <w:sz w:val="20"/>
    </w:rPr>
  </w:style>
  <w:style w:type="paragraph" w:styleId="TOC1">
    <w:name w:val="toc 1"/>
    <w:basedOn w:val="Normal"/>
    <w:next w:val="Normal"/>
    <w:uiPriority w:val="39"/>
    <w:rsid w:val="00C16D8E"/>
    <w:pPr>
      <w:tabs>
        <w:tab w:val="left" w:pos="851"/>
        <w:tab w:val="right" w:pos="8789"/>
      </w:tabs>
      <w:spacing w:before="360"/>
      <w:ind w:firstLine="284"/>
      <w:jc w:val="left"/>
    </w:pPr>
    <w:rPr>
      <w:rFonts w:ascii="Arial" w:hAnsi="Arial"/>
      <w:b/>
      <w:caps/>
      <w:noProof/>
    </w:rPr>
  </w:style>
  <w:style w:type="paragraph" w:styleId="Index7">
    <w:name w:val="index 7"/>
    <w:basedOn w:val="Normal"/>
    <w:next w:val="Normal"/>
    <w:semiHidden/>
    <w:rsid w:val="00C16D8E"/>
    <w:pPr>
      <w:ind w:left="1698"/>
    </w:pPr>
  </w:style>
  <w:style w:type="paragraph" w:styleId="Index6">
    <w:name w:val="index 6"/>
    <w:basedOn w:val="Normal"/>
    <w:next w:val="Normal"/>
    <w:semiHidden/>
    <w:rsid w:val="00C16D8E"/>
    <w:pPr>
      <w:ind w:left="1415"/>
    </w:pPr>
  </w:style>
  <w:style w:type="paragraph" w:styleId="Index5">
    <w:name w:val="index 5"/>
    <w:basedOn w:val="Normal"/>
    <w:next w:val="Normal"/>
    <w:semiHidden/>
    <w:rsid w:val="00C16D8E"/>
    <w:pPr>
      <w:ind w:left="1132"/>
    </w:pPr>
  </w:style>
  <w:style w:type="paragraph" w:styleId="Index4">
    <w:name w:val="index 4"/>
    <w:basedOn w:val="Normal"/>
    <w:next w:val="Normal"/>
    <w:semiHidden/>
    <w:rsid w:val="00C16D8E"/>
    <w:pPr>
      <w:ind w:left="849"/>
    </w:pPr>
  </w:style>
  <w:style w:type="paragraph" w:styleId="Index3">
    <w:name w:val="index 3"/>
    <w:basedOn w:val="Normal"/>
    <w:next w:val="Normal"/>
    <w:semiHidden/>
    <w:rsid w:val="00C16D8E"/>
    <w:pPr>
      <w:ind w:left="566"/>
    </w:pPr>
  </w:style>
  <w:style w:type="paragraph" w:styleId="Index2">
    <w:name w:val="index 2"/>
    <w:basedOn w:val="Normal"/>
    <w:next w:val="Normal"/>
    <w:semiHidden/>
    <w:rsid w:val="00C16D8E"/>
    <w:pPr>
      <w:ind w:left="283"/>
    </w:pPr>
  </w:style>
  <w:style w:type="paragraph" w:styleId="Index1">
    <w:name w:val="index 1"/>
    <w:basedOn w:val="Normal"/>
    <w:next w:val="Normal"/>
    <w:semiHidden/>
    <w:rsid w:val="00C16D8E"/>
  </w:style>
  <w:style w:type="paragraph" w:styleId="IndexHeading">
    <w:name w:val="index heading"/>
    <w:basedOn w:val="Normal"/>
    <w:next w:val="Index1"/>
    <w:semiHidden/>
    <w:rsid w:val="00C16D8E"/>
    <w:pPr>
      <w:spacing w:before="480" w:after="120"/>
    </w:pPr>
    <w:rPr>
      <w:b/>
      <w:sz w:val="36"/>
    </w:rPr>
  </w:style>
  <w:style w:type="paragraph" w:styleId="Footer">
    <w:name w:val="footer"/>
    <w:basedOn w:val="Normal"/>
    <w:link w:val="FooterChar"/>
    <w:uiPriority w:val="99"/>
    <w:rsid w:val="00C16D8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C16D8E"/>
    <w:pPr>
      <w:tabs>
        <w:tab w:val="center" w:pos="4819"/>
        <w:tab w:val="right" w:pos="9072"/>
      </w:tabs>
      <w:ind w:firstLine="0"/>
      <w:jc w:val="right"/>
    </w:pPr>
    <w:rPr>
      <w:i/>
    </w:rPr>
  </w:style>
  <w:style w:type="paragraph" w:styleId="FootnoteText">
    <w:name w:val="footnote text"/>
    <w:basedOn w:val="Normal"/>
    <w:semiHidden/>
    <w:rsid w:val="00C16D8E"/>
    <w:pPr>
      <w:spacing w:after="120"/>
    </w:pPr>
  </w:style>
  <w:style w:type="paragraph" w:customStyle="1" w:styleId="Figure">
    <w:name w:val="Figure"/>
    <w:basedOn w:val="NormalUnindent"/>
    <w:next w:val="Normal"/>
    <w:rsid w:val="00C16D8E"/>
    <w:pPr>
      <w:keepNext/>
      <w:spacing w:before="360"/>
      <w:jc w:val="center"/>
    </w:pPr>
    <w:rPr>
      <w:noProof/>
    </w:rPr>
  </w:style>
  <w:style w:type="paragraph" w:customStyle="1" w:styleId="Caption1">
    <w:name w:val="Caption1"/>
    <w:basedOn w:val="Normal"/>
    <w:rsid w:val="00C16D8E"/>
    <w:pPr>
      <w:keepLines/>
      <w:spacing w:before="240" w:after="360"/>
      <w:ind w:left="1138" w:right="1138" w:firstLine="0"/>
    </w:pPr>
  </w:style>
  <w:style w:type="paragraph" w:customStyle="1" w:styleId="Equation">
    <w:name w:val="Equation"/>
    <w:basedOn w:val="Normal"/>
    <w:next w:val="Normal"/>
    <w:rsid w:val="00C16D8E"/>
    <w:pPr>
      <w:tabs>
        <w:tab w:val="left" w:pos="8505"/>
      </w:tabs>
      <w:spacing w:before="120" w:after="120"/>
      <w:ind w:left="1134"/>
    </w:pPr>
  </w:style>
  <w:style w:type="paragraph" w:customStyle="1" w:styleId="Program">
    <w:name w:val="Program"/>
    <w:basedOn w:val="Normal"/>
    <w:rsid w:val="00C16D8E"/>
    <w:pPr>
      <w:spacing w:before="120" w:after="120"/>
      <w:ind w:firstLine="0"/>
      <w:jc w:val="left"/>
    </w:pPr>
    <w:rPr>
      <w:rFonts w:ascii="Courier New" w:hAnsi="Courier New"/>
      <w:sz w:val="20"/>
    </w:rPr>
  </w:style>
  <w:style w:type="paragraph" w:customStyle="1" w:styleId="Reference">
    <w:name w:val="Reference"/>
    <w:basedOn w:val="Normal"/>
    <w:rsid w:val="00C16D8E"/>
    <w:pPr>
      <w:tabs>
        <w:tab w:val="left" w:pos="1701"/>
      </w:tabs>
      <w:spacing w:after="120"/>
      <w:ind w:left="1134" w:hanging="1134"/>
      <w:jc w:val="left"/>
    </w:pPr>
  </w:style>
  <w:style w:type="paragraph" w:customStyle="1" w:styleId="Example">
    <w:name w:val="Example"/>
    <w:basedOn w:val="Program"/>
    <w:next w:val="Normal"/>
    <w:rsid w:val="00C16D8E"/>
  </w:style>
  <w:style w:type="paragraph" w:customStyle="1" w:styleId="Syntax">
    <w:name w:val="Syntax"/>
    <w:basedOn w:val="Normal"/>
    <w:rsid w:val="00C16D8E"/>
    <w:pPr>
      <w:keepLines/>
      <w:spacing w:before="120" w:after="120"/>
      <w:ind w:left="1701" w:hanging="851"/>
      <w:jc w:val="left"/>
    </w:pPr>
    <w:rPr>
      <w:i/>
    </w:rPr>
  </w:style>
  <w:style w:type="paragraph" w:styleId="TOC9">
    <w:name w:val="toc 9"/>
    <w:basedOn w:val="Normal"/>
    <w:next w:val="Normal"/>
    <w:autoRedefine/>
    <w:semiHidden/>
    <w:rsid w:val="00C16D8E"/>
    <w:pPr>
      <w:ind w:left="1680"/>
      <w:jc w:val="left"/>
    </w:pPr>
    <w:rPr>
      <w:sz w:val="20"/>
    </w:rPr>
  </w:style>
  <w:style w:type="paragraph" w:customStyle="1" w:styleId="Listing">
    <w:name w:val="Listing"/>
    <w:basedOn w:val="Program"/>
    <w:rsid w:val="00C16D8E"/>
    <w:pPr>
      <w:spacing w:before="0" w:after="0"/>
    </w:pPr>
  </w:style>
  <w:style w:type="character" w:styleId="PageNumber">
    <w:name w:val="page number"/>
    <w:basedOn w:val="DefaultParagraphFont"/>
    <w:rsid w:val="00C16D8E"/>
    <w:rPr>
      <w:noProof w:val="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C16D8E"/>
    <w:rPr>
      <w:sz w:val="16"/>
    </w:rPr>
  </w:style>
  <w:style w:type="paragraph" w:styleId="BodyTextIndent2">
    <w:name w:val="Body Text Indent 2"/>
    <w:basedOn w:val="Normal"/>
    <w:rsid w:val="00C16D8E"/>
    <w:pPr>
      <w:ind w:firstLine="720"/>
    </w:pPr>
    <w:rPr>
      <w:lang w:eastAsia="zh-HK"/>
    </w:rPr>
  </w:style>
  <w:style w:type="paragraph" w:styleId="BodyTextIndent3">
    <w:name w:val="Body Text Indent 3"/>
    <w:basedOn w:val="Normal"/>
    <w:rsid w:val="00C16D8E"/>
    <w:pPr>
      <w:spacing w:before="120"/>
    </w:pPr>
  </w:style>
  <w:style w:type="paragraph" w:styleId="Caption">
    <w:name w:val="caption"/>
    <w:basedOn w:val="NormalUnindent"/>
    <w:qFormat/>
    <w:rsid w:val="00C16D8E"/>
    <w:pPr>
      <w:keepLines/>
      <w:spacing w:before="120" w:after="240"/>
      <w:ind w:left="284" w:right="284"/>
    </w:pPr>
    <w:rPr>
      <w:sz w:val="22"/>
    </w:rPr>
  </w:style>
  <w:style w:type="paragraph" w:customStyle="1" w:styleId="Direction">
    <w:name w:val="Direction"/>
    <w:basedOn w:val="Normal"/>
    <w:next w:val="NormalUnindent"/>
    <w:rsid w:val="00C16D8E"/>
    <w:pPr>
      <w:shd w:val="clear" w:color="auto" w:fill="D9D9D9"/>
      <w:spacing w:before="120" w:after="120" w:line="360" w:lineRule="auto"/>
      <w:ind w:firstLine="0"/>
      <w:jc w:val="left"/>
    </w:pPr>
    <w:rPr>
      <w:rFonts w:ascii="Arial" w:hAnsi="Arial"/>
      <w:b/>
      <w:w w:val="150"/>
      <w:sz w:val="20"/>
      <w:szCs w:val="24"/>
    </w:rPr>
  </w:style>
  <w:style w:type="paragraph" w:styleId="DocumentMap">
    <w:name w:val="Document Map"/>
    <w:basedOn w:val="Normal"/>
    <w:semiHidden/>
    <w:rsid w:val="00C16D8E"/>
    <w:pPr>
      <w:shd w:val="clear" w:color="auto" w:fill="000080"/>
    </w:pPr>
    <w:rPr>
      <w:rFonts w:ascii="Tahoma" w:hAnsi="Tahoma"/>
    </w:rPr>
  </w:style>
  <w:style w:type="paragraph" w:customStyle="1" w:styleId="figurelabel">
    <w:name w:val="figure label"/>
    <w:basedOn w:val="Normal"/>
    <w:rsid w:val="00C16D8E"/>
    <w:pPr>
      <w:keepLines/>
      <w:suppressAutoHyphens/>
    </w:pPr>
    <w:rPr>
      <w:b/>
    </w:rPr>
  </w:style>
  <w:style w:type="character" w:styleId="FollowedHyperlink">
    <w:name w:val="FollowedHyperlink"/>
    <w:basedOn w:val="DefaultParagraphFont"/>
    <w:rsid w:val="00C16D8E"/>
    <w:rPr>
      <w:color w:val="800080"/>
      <w:u w:val="single"/>
    </w:rPr>
  </w:style>
  <w:style w:type="paragraph" w:customStyle="1" w:styleId="Heading">
    <w:name w:val="Heading"/>
    <w:basedOn w:val="Normal"/>
    <w:rsid w:val="00C16D8E"/>
    <w:pPr>
      <w:keepNext/>
      <w:keepLines/>
      <w:widowControl w:val="0"/>
      <w:spacing w:before="120" w:after="120" w:line="360" w:lineRule="atLeast"/>
      <w:ind w:right="40"/>
    </w:pPr>
    <w:rPr>
      <w:b/>
      <w:snapToGrid w:val="0"/>
    </w:rPr>
  </w:style>
  <w:style w:type="character" w:styleId="Hyperlink">
    <w:name w:val="Hyperlink"/>
    <w:basedOn w:val="DefaultParagraphFont"/>
    <w:uiPriority w:val="99"/>
    <w:rsid w:val="00C16D8E"/>
    <w:rPr>
      <w:color w:val="0000FF"/>
      <w:u w:val="single"/>
    </w:rPr>
  </w:style>
  <w:style w:type="paragraph" w:styleId="NormalWeb">
    <w:name w:val="Normal (Web)"/>
    <w:basedOn w:val="Normal"/>
    <w:uiPriority w:val="99"/>
    <w:rsid w:val="00C16D8E"/>
    <w:pPr>
      <w:spacing w:before="100" w:beforeAutospacing="1" w:after="100" w:afterAutospacing="1"/>
      <w:ind w:firstLine="0"/>
      <w:jc w:val="left"/>
    </w:pPr>
    <w:rPr>
      <w:color w:val="000000"/>
      <w:szCs w:val="24"/>
    </w:rPr>
  </w:style>
  <w:style w:type="paragraph" w:customStyle="1" w:styleId="Overview">
    <w:name w:val="Overview"/>
    <w:basedOn w:val="Normal"/>
    <w:rsid w:val="00C16D8E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851" w:right="851" w:firstLine="0"/>
      <w:jc w:val="left"/>
    </w:pPr>
  </w:style>
  <w:style w:type="paragraph" w:customStyle="1" w:styleId="Proof">
    <w:name w:val="Proof"/>
    <w:basedOn w:val="Normal"/>
    <w:next w:val="Normal"/>
    <w:rsid w:val="00C16D8E"/>
    <w:pPr>
      <w:spacing w:before="120" w:after="120"/>
      <w:ind w:firstLine="851"/>
    </w:pPr>
    <w:rPr>
      <w:b/>
    </w:rPr>
  </w:style>
  <w:style w:type="paragraph" w:customStyle="1" w:styleId="references">
    <w:name w:val="references"/>
    <w:basedOn w:val="Normal"/>
    <w:rsid w:val="00C16D8E"/>
    <w:pPr>
      <w:widowControl w:val="0"/>
      <w:ind w:left="397" w:hanging="397"/>
    </w:pPr>
    <w:rPr>
      <w:snapToGrid w:val="0"/>
      <w:sz w:val="18"/>
    </w:rPr>
  </w:style>
  <w:style w:type="paragraph" w:customStyle="1" w:styleId="Summary">
    <w:name w:val="Summary"/>
    <w:basedOn w:val="NormalUnindent"/>
    <w:rsid w:val="00C16D8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spacing w:after="120"/>
      <w:ind w:left="357" w:hanging="357"/>
    </w:pPr>
  </w:style>
  <w:style w:type="paragraph" w:styleId="TableofFigures">
    <w:name w:val="table of figures"/>
    <w:basedOn w:val="Normal"/>
    <w:next w:val="Normal"/>
    <w:semiHidden/>
    <w:rsid w:val="00C16D8E"/>
    <w:pPr>
      <w:ind w:left="480" w:hanging="480"/>
    </w:pPr>
  </w:style>
  <w:style w:type="paragraph" w:customStyle="1" w:styleId="Theorem">
    <w:name w:val="Theorem"/>
    <w:basedOn w:val="Normal"/>
    <w:next w:val="Normal"/>
    <w:rsid w:val="00C16D8E"/>
    <w:pPr>
      <w:spacing w:before="120"/>
      <w:ind w:firstLine="851"/>
    </w:pPr>
    <w:rPr>
      <w:i/>
    </w:rPr>
  </w:style>
  <w:style w:type="character" w:styleId="Strong">
    <w:name w:val="Strong"/>
    <w:basedOn w:val="DefaultParagraphFont"/>
    <w:qFormat/>
    <w:rsid w:val="00C16D8E"/>
    <w:rPr>
      <w:b/>
      <w:bCs/>
    </w:rPr>
  </w:style>
  <w:style w:type="paragraph" w:styleId="BodyTextIndent">
    <w:name w:val="Body Text Indent"/>
    <w:basedOn w:val="Normal"/>
    <w:rsid w:val="00C16D8E"/>
    <w:rPr>
      <w:color w:val="000000"/>
      <w:lang w:val="en-GB"/>
    </w:rPr>
  </w:style>
  <w:style w:type="character" w:styleId="Emphasis">
    <w:name w:val="Emphasis"/>
    <w:basedOn w:val="DefaultParagraphFont"/>
    <w:qFormat/>
    <w:rsid w:val="00C16D8E"/>
    <w:rPr>
      <w:i/>
      <w:iCs/>
    </w:rPr>
  </w:style>
  <w:style w:type="character" w:customStyle="1" w:styleId="CommentTextChar">
    <w:name w:val="Comment Text Char"/>
    <w:basedOn w:val="DefaultParagraphFont"/>
    <w:link w:val="CommentText"/>
    <w:rsid w:val="00893CBA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rsid w:val="00893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CBA"/>
    <w:rPr>
      <w:rFonts w:ascii="Tahoma" w:hAnsi="Tahoma" w:cs="Tahoma"/>
      <w:sz w:val="16"/>
      <w:szCs w:val="16"/>
      <w:lang w:eastAsia="en-US"/>
    </w:rPr>
  </w:style>
  <w:style w:type="paragraph" w:customStyle="1" w:styleId="Stavka">
    <w:name w:val="Stavka"/>
    <w:basedOn w:val="NormalUnindent"/>
    <w:link w:val="StavkaChar"/>
    <w:qFormat/>
    <w:rsid w:val="002F4371"/>
    <w:pPr>
      <w:numPr>
        <w:numId w:val="3"/>
      </w:numPr>
    </w:pPr>
  </w:style>
  <w:style w:type="paragraph" w:customStyle="1" w:styleId="zadatak">
    <w:name w:val="zadatak"/>
    <w:basedOn w:val="NormalUnindent"/>
    <w:link w:val="zadatakChar"/>
    <w:qFormat/>
    <w:rsid w:val="002F4371"/>
    <w:rPr>
      <w:rFonts w:eastAsia="Arial Unicode MS"/>
    </w:rPr>
  </w:style>
  <w:style w:type="character" w:customStyle="1" w:styleId="NormalUnindentChar">
    <w:name w:val="Normal Unindent Char"/>
    <w:basedOn w:val="DefaultParagraphFont"/>
    <w:link w:val="NormalUnindent"/>
    <w:rsid w:val="002F4371"/>
    <w:rPr>
      <w:rFonts w:ascii="Times New Roman" w:hAnsi="Times New Roman"/>
      <w:sz w:val="24"/>
      <w:lang w:eastAsia="en-US"/>
    </w:rPr>
  </w:style>
  <w:style w:type="character" w:customStyle="1" w:styleId="StavkaChar">
    <w:name w:val="Stavka Char"/>
    <w:basedOn w:val="NormalUnindentChar"/>
    <w:link w:val="Stavka"/>
    <w:rsid w:val="002F4371"/>
    <w:rPr>
      <w:rFonts w:ascii="Times New Roman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32FA"/>
    <w:rPr>
      <w:rFonts w:ascii="Times New Roman" w:hAnsi="Times New Roman"/>
      <w:i/>
      <w:sz w:val="24"/>
      <w:lang w:eastAsia="en-US"/>
    </w:rPr>
  </w:style>
  <w:style w:type="character" w:customStyle="1" w:styleId="zadatakChar">
    <w:name w:val="zadatak Char"/>
    <w:basedOn w:val="NormalUnindentChar"/>
    <w:link w:val="zadatak"/>
    <w:rsid w:val="002F4371"/>
    <w:rPr>
      <w:rFonts w:ascii="Times New Roman" w:eastAsia="Arial Unicode MS" w:hAnsi="Times New Roman"/>
      <w:sz w:val="24"/>
      <w:lang w:eastAsia="en-US"/>
    </w:rPr>
  </w:style>
  <w:style w:type="paragraph" w:customStyle="1" w:styleId="Kod">
    <w:name w:val="Kod"/>
    <w:basedOn w:val="Normal"/>
    <w:link w:val="KodChar"/>
    <w:qFormat/>
    <w:rsid w:val="0020759F"/>
    <w:pPr>
      <w:widowControl w:val="0"/>
      <w:suppressAutoHyphens/>
      <w:spacing w:before="86" w:after="240"/>
      <w:ind w:left="86" w:firstLine="0"/>
      <w:jc w:val="left"/>
    </w:pPr>
    <w:rPr>
      <w:rFonts w:ascii="Courier New" w:hAnsi="Courier New" w:cs="Courier New"/>
      <w:b/>
    </w:rPr>
  </w:style>
  <w:style w:type="paragraph" w:styleId="BodyText">
    <w:name w:val="Body Text"/>
    <w:basedOn w:val="Normal"/>
    <w:link w:val="BodyTextChar"/>
    <w:rsid w:val="00EA46F4"/>
    <w:pPr>
      <w:spacing w:after="120"/>
    </w:pPr>
  </w:style>
  <w:style w:type="character" w:customStyle="1" w:styleId="KodChar">
    <w:name w:val="Kod Char"/>
    <w:basedOn w:val="DefaultParagraphFont"/>
    <w:link w:val="Kod"/>
    <w:rsid w:val="0020759F"/>
    <w:rPr>
      <w:rFonts w:ascii="Courier New" w:hAnsi="Courier New" w:cs="Courier New"/>
      <w:b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EA46F4"/>
    <w:rPr>
      <w:rFonts w:ascii="Times New Roman" w:hAnsi="Times New Roman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EA46F4"/>
    <w:rPr>
      <w:rFonts w:ascii="Times New Roman" w:hAnsi="Times New Roman"/>
      <w:b/>
      <w:i/>
      <w:sz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8423F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23F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Korak">
    <w:name w:val="Korak"/>
    <w:basedOn w:val="Normal"/>
    <w:link w:val="KorakChar"/>
    <w:autoRedefine/>
    <w:qFormat/>
    <w:rsid w:val="006D0B42"/>
    <w:pPr>
      <w:numPr>
        <w:numId w:val="24"/>
      </w:numPr>
      <w:spacing w:before="120" w:after="360" w:line="276" w:lineRule="auto"/>
      <w:contextualSpacing/>
      <w:jc w:val="left"/>
    </w:pPr>
    <w:rPr>
      <w:szCs w:val="24"/>
    </w:rPr>
  </w:style>
  <w:style w:type="character" w:styleId="BookTitle">
    <w:name w:val="Book Title"/>
    <w:basedOn w:val="DefaultParagraphFont"/>
    <w:uiPriority w:val="99"/>
    <w:qFormat/>
    <w:rsid w:val="000053D0"/>
    <w:rPr>
      <w:i/>
      <w:smallCaps/>
      <w:spacing w:val="5"/>
    </w:rPr>
  </w:style>
  <w:style w:type="character" w:customStyle="1" w:styleId="KorakChar">
    <w:name w:val="Korak Char"/>
    <w:basedOn w:val="DefaultParagraphFont"/>
    <w:link w:val="Korak"/>
    <w:rsid w:val="006D0B42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1284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sr-Latn-CS"/>
    </w:rPr>
  </w:style>
  <w:style w:type="character" w:customStyle="1" w:styleId="Heading3Char">
    <w:name w:val="Heading 3 Char"/>
    <w:basedOn w:val="DefaultParagraphFont"/>
    <w:link w:val="Heading3"/>
    <w:rsid w:val="002B4A13"/>
    <w:rPr>
      <w:rFonts w:ascii="Arial" w:hAnsi="Arial"/>
      <w:b/>
      <w:sz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5972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025972"/>
    <w:rPr>
      <w:rFonts w:ascii="Times New Roman" w:hAnsi="Times New Roman"/>
      <w:b/>
      <w:bCs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0A46"/>
    <w:rPr>
      <w:rFonts w:ascii="Times New Roman" w:hAnsi="Times New Roman"/>
      <w:sz w:val="24"/>
      <w:lang w:eastAsia="en-US"/>
    </w:rPr>
  </w:style>
  <w:style w:type="table" w:styleId="TableGrid">
    <w:name w:val="Table Grid"/>
    <w:basedOn w:val="TableNormal"/>
    <w:rsid w:val="002F3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semiHidden/>
    <w:unhideWhenUsed/>
    <w:rsid w:val="008D6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jan\Documents\Fax\drugi%20semestar\PRV\lab\lab%20nov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01CA-411A-4FBE-AB8B-BFA34B02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novo</Template>
  <TotalTime>64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Programiranje u realnom vremenu</vt:lpstr>
    </vt:vector>
  </TitlesOfParts>
  <Company/>
  <LinksUpToDate>false</LinksUpToDate>
  <CharactersWithSpaces>3093</CharactersWithSpaces>
  <SharedDoc>false</SharedDoc>
  <HLinks>
    <vt:vector size="228" baseType="variant">
      <vt:variant>
        <vt:i4>3997800</vt:i4>
      </vt:variant>
      <vt:variant>
        <vt:i4>219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_Toc292438568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_Toc292438567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_Toc292438566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_Toc292438565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_Toc292438564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_Toc292438563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_Toc292438562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_Toc292438561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_Toc292438560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_Toc292438559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_Toc292438558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_Toc292438557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_Toc292438556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_Toc292438555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_Toc292438554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_Toc292438553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_Toc292438552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_Toc292438551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_Toc292438550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_Toc292438549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_Toc292438548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_Toc292438547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_Toc292438546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_Toc292438545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_Toc292438544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_Toc292438543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_Toc292438542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_Toc292438541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_Toc292438540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_Toc292438539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_Toc292438538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_Toc292438537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_Toc292438536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_Toc292438535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_Toc292438534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_Toc292438533</vt:lpwstr>
      </vt:variant>
      <vt:variant>
        <vt:i4>1441878</vt:i4>
      </vt:variant>
      <vt:variant>
        <vt:i4>14490</vt:i4>
      </vt:variant>
      <vt:variant>
        <vt:i4>1026</vt:i4>
      </vt:variant>
      <vt:variant>
        <vt:i4>1</vt:i4>
      </vt:variant>
      <vt:variant>
        <vt:lpwstr>mk:@MSITStore:C:\Program Files\Rational\Rose RealTime\Help\rosert_tutorials_guide.chm::/images/GUI.gif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Programiranje u realnom vremenu</dc:title>
  <dc:subject>Skripta za kurs</dc:subject>
  <dc:creator>bojan</dc:creator>
  <cp:lastModifiedBy>Zika</cp:lastModifiedBy>
  <cp:revision>12</cp:revision>
  <cp:lastPrinted>2015-04-22T14:20:00Z</cp:lastPrinted>
  <dcterms:created xsi:type="dcterms:W3CDTF">2016-05-27T19:16:00Z</dcterms:created>
  <dcterms:modified xsi:type="dcterms:W3CDTF">2016-05-29T22:10:00Z</dcterms:modified>
</cp:coreProperties>
</file>